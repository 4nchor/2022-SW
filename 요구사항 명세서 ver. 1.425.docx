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9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2762" w14:textId="77777777" w:rsidR="00A358BA" w:rsidRDefault="00A358BA" w:rsidP="000C1C63"/>
    <w:p w14:paraId="4F46E3DF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6DA0B2DB" w14:textId="7419DDCC" w:rsidR="00BF2488" w:rsidRPr="00137DCF" w:rsidRDefault="005B61DF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42250C9F" wp14:editId="5D64839C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>
              <v:group id="Canvas 164" style="width:423pt;height:15.65pt;mso-position-horizontal-relative:char;mso-position-vertical-relative:line" coordsize="53721,1987" o:spid="_x0000_s1026" editas="canvas" w14:anchorId="0F773C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48FA7B63" w14:textId="77777777" w:rsidR="00BF2488" w:rsidRPr="00137DCF" w:rsidRDefault="00BF2488" w:rsidP="00BF2488"/>
    <w:p w14:paraId="4C5C5A4F" w14:textId="77777777" w:rsidR="00BF2488" w:rsidRPr="00137DCF" w:rsidRDefault="00BF2488" w:rsidP="00BF2488"/>
    <w:p w14:paraId="0E015E45" w14:textId="77777777" w:rsidR="00BF2488" w:rsidRPr="00137DCF" w:rsidRDefault="00BF2488" w:rsidP="00BF2488"/>
    <w:p w14:paraId="658A412D" w14:textId="77777777" w:rsidR="00BF2488" w:rsidRPr="00137DCF" w:rsidRDefault="00BF2488" w:rsidP="00BF2488"/>
    <w:p w14:paraId="03F33976" w14:textId="77777777" w:rsidR="00BF2488" w:rsidRPr="00137DCF" w:rsidRDefault="00BF2488" w:rsidP="00BF2488"/>
    <w:p w14:paraId="24F01CBD" w14:textId="77777777" w:rsidR="00BF2488" w:rsidRPr="00137DCF" w:rsidRDefault="00BF2488" w:rsidP="00BF2488"/>
    <w:p w14:paraId="2A8B5355" w14:textId="77777777" w:rsidR="00BF2488" w:rsidRPr="00137DCF" w:rsidRDefault="00BF2488" w:rsidP="00BF2488"/>
    <w:p w14:paraId="3E08A119" w14:textId="77777777" w:rsidR="00BF2488" w:rsidRPr="00137DCF" w:rsidRDefault="00BF2488" w:rsidP="00BF2488"/>
    <w:p w14:paraId="6C18FEEA" w14:textId="77777777" w:rsidR="00BF2488" w:rsidRPr="00137DCF" w:rsidRDefault="00BF2488" w:rsidP="00BF2488"/>
    <w:p w14:paraId="15F8581D" w14:textId="77777777" w:rsidR="005A0F5A" w:rsidRDefault="005A0F5A" w:rsidP="00BF2488"/>
    <w:p w14:paraId="735902CF" w14:textId="77777777" w:rsidR="005A0F5A" w:rsidRDefault="005A0F5A" w:rsidP="00BF2488"/>
    <w:p w14:paraId="38CDBAD5" w14:textId="77777777" w:rsidR="005A0F5A" w:rsidRDefault="005A0F5A" w:rsidP="00BF2488"/>
    <w:p w14:paraId="47854C21" w14:textId="77777777" w:rsidR="005A0F5A" w:rsidRDefault="005A0F5A" w:rsidP="00BF2488"/>
    <w:p w14:paraId="5FC66427" w14:textId="77777777" w:rsidR="005A0F5A" w:rsidRDefault="005A0F5A" w:rsidP="00BF2488"/>
    <w:p w14:paraId="58FD2806" w14:textId="77777777" w:rsidR="005A0F5A" w:rsidRPr="00137DCF" w:rsidRDefault="005A0F5A" w:rsidP="00BF2488"/>
    <w:p w14:paraId="02F551B0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1E7816">
        <w:rPr>
          <w:rFonts w:hint="eastAsia"/>
        </w:rPr>
        <w:t>말하는 감자</w:t>
      </w:r>
      <w:r w:rsidRPr="002C1DC5">
        <w:rPr>
          <w:rFonts w:hint="eastAsia"/>
        </w:rPr>
        <w:t>&gt;</w:t>
      </w:r>
    </w:p>
    <w:p w14:paraId="184B88CF" w14:textId="77777777" w:rsidR="00BF2488" w:rsidRPr="00137DCF" w:rsidRDefault="00BF2488" w:rsidP="00BF2488"/>
    <w:p w14:paraId="24CC25B3" w14:textId="77777777" w:rsidR="00BF2488" w:rsidRPr="00137DCF" w:rsidRDefault="00BF2488" w:rsidP="00BF2488"/>
    <w:p w14:paraId="46CF0CD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102D1CAE" w14:textId="77777777" w:rsidR="0051769F" w:rsidRDefault="0051769F" w:rsidP="00D668F3"/>
    <w:p w14:paraId="2DB20100" w14:textId="77777777" w:rsidR="000F729C" w:rsidRDefault="000F729C" w:rsidP="00D668F3"/>
    <w:p w14:paraId="20DD22E9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5E910A2D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C3DF0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7D404FC3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2740EFDE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013ECD3A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153D8A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09D5856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1045E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2</w:t>
            </w:r>
            <w:r w:rsidRPr="000F08E2">
              <w:rPr>
                <w:rFonts w:ascii="맑은 고딕" w:eastAsia="맑은 고딕" w:hAnsi="맑은 고딕"/>
                <w:kern w:val="0"/>
              </w:rPr>
              <w:t>022-04-16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5E5F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1</w:t>
            </w:r>
            <w:r w:rsidRPr="000F08E2">
              <w:rPr>
                <w:rFonts w:ascii="맑은 고딕" w:eastAsia="맑은 고딕" w:hAnsi="맑은 고딕"/>
                <w:kern w:val="0"/>
              </w:rPr>
              <w:t>.415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AE1C49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 xml:space="preserve">유스케이스 목록 </w:t>
            </w:r>
            <w:r w:rsidR="00356FFE">
              <w:rPr>
                <w:rFonts w:ascii="맑은 고딕" w:eastAsia="맑은 고딕" w:hAnsi="맑은 고딕" w:hint="eastAsia"/>
                <w:kern w:val="0"/>
              </w:rPr>
              <w:t xml:space="preserve">파트 </w:t>
            </w:r>
            <w:r w:rsidRPr="000F08E2">
              <w:rPr>
                <w:rFonts w:ascii="맑은 고딕" w:eastAsia="맑은 고딕" w:hAnsi="맑은 고딕"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FD1B8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</w:pP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김슬아,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정차미,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조예진,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이근희,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김성민</w:t>
            </w:r>
          </w:p>
        </w:tc>
      </w:tr>
      <w:tr w:rsidR="000F729C" w:rsidRPr="00BA2195" w14:paraId="39A5CBB3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52A294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2</w:t>
            </w:r>
            <w:r w:rsidRPr="000F08E2">
              <w:rPr>
                <w:rFonts w:ascii="맑은 고딕" w:eastAsia="맑은 고딕" w:hAnsi="맑은 고딕"/>
                <w:kern w:val="0"/>
              </w:rPr>
              <w:t>022-04-23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33B83F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1</w:t>
            </w:r>
            <w:r w:rsidRPr="000F08E2">
              <w:rPr>
                <w:rFonts w:ascii="맑은 고딕" w:eastAsia="맑은 고딕" w:hAnsi="맑은 고딕"/>
                <w:kern w:val="0"/>
              </w:rPr>
              <w:t>.423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30105F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 xml:space="preserve">유스케이스 기술 </w:t>
            </w:r>
            <w:r w:rsidR="00356FFE">
              <w:rPr>
                <w:rFonts w:ascii="맑은 고딕" w:eastAsia="맑은 고딕" w:hAnsi="맑은 고딕" w:hint="eastAsia"/>
                <w:kern w:val="0"/>
              </w:rPr>
              <w:t xml:space="preserve">파트 </w:t>
            </w:r>
            <w:r w:rsidRPr="000F08E2">
              <w:rPr>
                <w:rFonts w:ascii="맑은 고딕" w:eastAsia="맑은 고딕" w:hAnsi="맑은 고딕"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0CAEE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</w:pP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김슬아,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정차미,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조예진,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이근희,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김성민</w:t>
            </w:r>
          </w:p>
        </w:tc>
      </w:tr>
      <w:tr w:rsidR="000F729C" w:rsidRPr="00BA2195" w14:paraId="409CCE73" w14:textId="77777777" w:rsidTr="3D0FD47A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78F" w14:textId="77777777" w:rsidR="000F729C" w:rsidRPr="00B46F76" w:rsidRDefault="00356FFE" w:rsidP="00356FFE">
            <w:pPr>
              <w:jc w:val="center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/>
              </w:rPr>
              <w:t>2022-04-23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EB6124" w14:textId="77777777" w:rsidR="000F729C" w:rsidRPr="00B46F76" w:rsidRDefault="00356FFE" w:rsidP="00356FFE">
            <w:pPr>
              <w:jc w:val="center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/>
              </w:rPr>
              <w:t>1.423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AAB1F" w14:textId="0A0C9DA3" w:rsidR="000F729C" w:rsidRPr="00B46F76" w:rsidRDefault="3D0FD47A" w:rsidP="00356FFE">
            <w:pPr>
              <w:jc w:val="left"/>
              <w:rPr>
                <w:rFonts w:ascii="맑은 고딕" w:eastAsia="맑은 고딕" w:hAnsi="맑은 고딕"/>
              </w:rPr>
            </w:pPr>
            <w:r w:rsidRPr="3D0FD47A">
              <w:rPr>
                <w:rFonts w:ascii="맑은 고딕" w:eastAsia="맑은 고딕" w:hAnsi="맑은 고딕"/>
              </w:rPr>
              <w:t>시스템 개요, 고객 기능 요구사항, 액터 정의 파트 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83A6A4" w14:textId="77777777" w:rsidR="000F729C" w:rsidRPr="00B46F76" w:rsidRDefault="00356FFE" w:rsidP="00356FFE">
            <w:pPr>
              <w:jc w:val="left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김슬아</w:t>
            </w:r>
          </w:p>
        </w:tc>
      </w:tr>
      <w:tr w:rsidR="000F729C" w:rsidRPr="00BA2195" w14:paraId="2B486D4D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8E8B1" w14:textId="247CBAFB" w:rsidR="000F729C" w:rsidRPr="00B46F76" w:rsidRDefault="001A4580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022-04-25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F3C31E" w14:textId="44343DC7" w:rsidR="000F729C" w:rsidRPr="00B46F76" w:rsidRDefault="001A4580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.425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911031" w14:textId="3BC62AEE" w:rsidR="000F729C" w:rsidRPr="00B46F76" w:rsidRDefault="001A4580" w:rsidP="00356FF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액터 다이어그램 • 유스케이스 다이어그램 작성,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일부 유스케이스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270DC8" w14:textId="6F5E52C2" w:rsidR="000F729C" w:rsidRPr="00B46F76" w:rsidRDefault="001A4580" w:rsidP="00356FF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김슬아</w:t>
            </w:r>
          </w:p>
        </w:tc>
      </w:tr>
      <w:tr w:rsidR="000F729C" w:rsidRPr="00BA2195" w14:paraId="4C4D0A48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95ECEE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AF24A6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1DEB5E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DB40AD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0F729C" w:rsidRPr="00BA2195" w14:paraId="6060F173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05967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C297D0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46E6C5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0FF619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0F729C" w:rsidRPr="00BA2195" w14:paraId="6B27419D" w14:textId="77777777" w:rsidTr="3D0FD47A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1BB6DA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7626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B8F6A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79866F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5C0D1673" w14:textId="77777777" w:rsidR="00D668F3" w:rsidRDefault="000F729C" w:rsidP="00D668F3">
      <w:r>
        <w:br w:type="page"/>
      </w:r>
    </w:p>
    <w:p w14:paraId="7D2321B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47D0CDC2" w14:textId="77777777" w:rsidR="000C2157" w:rsidRPr="005019A4" w:rsidRDefault="004221DF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30725D86" w14:textId="77777777" w:rsidR="000C2157" w:rsidRPr="005019A4" w:rsidRDefault="00DF3B00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E7AB38D" w14:textId="77777777" w:rsidR="000C2157" w:rsidRPr="005019A4" w:rsidRDefault="00DF3B00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3446E1D8" w14:textId="77777777" w:rsidR="000C2157" w:rsidRPr="005019A4" w:rsidRDefault="00DF3B00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1E52E919" w14:textId="77777777" w:rsidR="000C2157" w:rsidRPr="005019A4" w:rsidRDefault="00DF3B00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6DC51E73" w14:textId="77777777" w:rsidR="000C2157" w:rsidRPr="005019A4" w:rsidRDefault="00DF3B00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3E2E0EB9" w14:textId="77777777" w:rsidR="000C2157" w:rsidRPr="005019A4" w:rsidRDefault="00DF3B00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07F7AD3F" w14:textId="77777777" w:rsidR="000C2157" w:rsidRPr="005019A4" w:rsidRDefault="00DF3B00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3BDFBCA" w14:textId="77777777" w:rsidR="000C2157" w:rsidRPr="005019A4" w:rsidRDefault="00DF3B00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6A714D2C" w14:textId="77777777" w:rsidR="000C2157" w:rsidRPr="005019A4" w:rsidRDefault="00DF3B00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17AA7431" w14:textId="77777777" w:rsidR="000C2157" w:rsidRPr="005019A4" w:rsidRDefault="00DF3B00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138422A" w14:textId="77777777" w:rsidR="000C2157" w:rsidRPr="005019A4" w:rsidRDefault="00DF3B00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664EE7DF" w14:textId="77777777" w:rsidR="000C2157" w:rsidRPr="005019A4" w:rsidRDefault="00DF3B00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C225311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4BD99E8C" w14:textId="77777777" w:rsidR="00121136" w:rsidRDefault="3D0FD47A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6A24712E" w14:textId="77777777" w:rsidR="00FF46A0" w:rsidRPr="00FF46A0" w:rsidRDefault="00FF46A0" w:rsidP="00FF46A0"/>
    <w:p w14:paraId="5E9EEA9D" w14:textId="7EE47F06" w:rsidR="55B117F5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의류 관리 프로그램은 사용자에게 사용자가 보유한 의류를 관리할 수 있는 기능을 제공한다. 시스템이 제공하는 대표적인 기능은 다음과 같다.</w:t>
      </w:r>
    </w:p>
    <w:p w14:paraId="28E49BCF" w14:textId="4A29AB24" w:rsidR="3D0FD47A" w:rsidRDefault="3D0FD47A" w:rsidP="3D0FD47A">
      <w:pPr>
        <w:rPr>
          <w:rFonts w:asciiTheme="minorEastAsia" w:eastAsiaTheme="minorEastAsia" w:hAnsiTheme="minorEastAsia" w:cstheme="minorEastAsia"/>
        </w:rPr>
      </w:pPr>
    </w:p>
    <w:p w14:paraId="2539A956" w14:textId="786A3F01" w:rsidR="3D0FD47A" w:rsidRDefault="3D0FD47A" w:rsidP="3D0FD47A">
      <w:pPr>
        <w:pStyle w:val="af4"/>
        <w:numPr>
          <w:ilvl w:val="0"/>
          <w:numId w:val="1"/>
        </w:numPr>
        <w:ind w:leftChars="0"/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의류 정보 등록, 열람, 수정, 검색, 삭제.</w:t>
      </w:r>
    </w:p>
    <w:p w14:paraId="7FD331D8" w14:textId="3DA71A94" w:rsidR="3D0FD47A" w:rsidRDefault="3D0FD47A" w:rsidP="3D0FD47A">
      <w:pPr>
        <w:pStyle w:val="af4"/>
        <w:numPr>
          <w:ilvl w:val="0"/>
          <w:numId w:val="1"/>
        </w:numPr>
        <w:ind w:leftChars="0"/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코디 세트 등록, 열람, 수정, 검색, 삭제.</w:t>
      </w:r>
    </w:p>
    <w:p w14:paraId="77C835EA" w14:textId="221BA82D" w:rsidR="3D0FD47A" w:rsidRDefault="3D0FD47A" w:rsidP="3D0FD47A">
      <w:pPr>
        <w:rPr>
          <w:rFonts w:asciiTheme="minorEastAsia" w:eastAsiaTheme="minorEastAsia" w:hAnsiTheme="minorEastAsia" w:cstheme="minorEastAsia"/>
        </w:rPr>
      </w:pPr>
    </w:p>
    <w:p w14:paraId="644EE671" w14:textId="44E34F2D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또한 시스템은 즐겨찾기 추가 및 코디 가이드라인 제공 등 기타 부가적인 기능을 통해 사용자가 보다 편리하게 의류를 관리할 수 있도록 한다.</w:t>
      </w:r>
    </w:p>
    <w:p w14:paraId="492D2378" w14:textId="60F95969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78BDEC8B" w14:textId="1C894D6A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시스템은 의류 관리 외의 기능으로, OOTD(Outfit Of The Day) 관리 기능을 제공한다. 해당 기능은 사용자가 날짜별 코디를 기록할 수 있도록 한다. 다이어리를 적듯 캘린더 양식에 맞추어 OOTD를 기록할 수 있으며, 시스템 사용자끼리 공유할 수 있다. 이 기능을 통해 사용자는 부가적인 편의 또는 즐거움을 얻을 수 있고, 의류 관리에 OOTD를 활용할 수 있으며, 타 사용자와의 상호작용을 이룰 수 있다.</w:t>
      </w:r>
    </w:p>
    <w:p w14:paraId="4CC4DABD" w14:textId="05DBC7B0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107676F5" w14:textId="19F95218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시스템은 사용자가 기능을 이해하고 사용하는 데 어려움이 없도록 직관적인 구조를 갖춘다. 기능이 명확하게 구분되어 있으며, 홈 화면을 통해 대부분의 기능에 쉽게 접근할 수 있도록 한다. 또한, 시스템은 의류 관리에 있어 사용자의 편의를 최대한 중시한다. 시스템이 제공하는 기본 기능 안에서 사용자는 자유롭게 의류 정보를 관리할 수 있다. 사용자의 시스템 활용도를 극대화하기 위해 시스템은 의류 정보를 사용자가 직접 부여한 해시태그로 분류하도록 한다.</w:t>
      </w:r>
    </w:p>
    <w:p w14:paraId="40359200" w14:textId="76EC41FD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113BDFD2" w14:textId="461914C0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사용자는 이 시스템을 통해 전반적인 의류 관리를 편리하게 수행할 수 있다.</w:t>
      </w:r>
    </w:p>
    <w:p w14:paraId="1316F4B0" w14:textId="77777777" w:rsidR="00AC6F6C" w:rsidRDefault="00AC6F6C" w:rsidP="004221DF">
      <w:bookmarkStart w:id="5" w:name="_Toc287096150"/>
      <w:r>
        <w:br w:type="page"/>
      </w:r>
    </w:p>
    <w:p w14:paraId="72B5CAE4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43358D8E" w14:textId="77777777" w:rsidR="0017696D" w:rsidRPr="0017696D" w:rsidRDefault="0017696D" w:rsidP="0017696D">
      <w:pPr>
        <w:pStyle w:val="2"/>
      </w:pPr>
      <w:bookmarkStart w:id="7" w:name="_Toc447209004"/>
      <w:r>
        <w:rPr>
          <w:rFonts w:hint="eastAsia"/>
        </w:rPr>
        <w:t>액터 정의</w:t>
      </w:r>
      <w:bookmarkEnd w:id="7"/>
    </w:p>
    <w:p w14:paraId="78845CD2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5889"/>
      </w:tblGrid>
      <w:tr w:rsidR="00EF53CF" w:rsidRPr="00BA2195" w14:paraId="24CEEDF6" w14:textId="77777777" w:rsidTr="55B117F5">
        <w:tc>
          <w:tcPr>
            <w:tcW w:w="2482" w:type="dxa"/>
            <w:shd w:val="clear" w:color="auto" w:fill="CCCCCC"/>
          </w:tcPr>
          <w:p w14:paraId="08E9D523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0DA2421C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40B32092" w14:textId="77777777" w:rsidTr="55B117F5">
        <w:tc>
          <w:tcPr>
            <w:tcW w:w="2482" w:type="dxa"/>
          </w:tcPr>
          <w:p w14:paraId="318BBC47" w14:textId="77777777" w:rsidR="00EF53CF" w:rsidRPr="00B46F76" w:rsidRDefault="00356FFE" w:rsidP="00EF53CF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</w:t>
            </w:r>
          </w:p>
        </w:tc>
        <w:tc>
          <w:tcPr>
            <w:tcW w:w="6042" w:type="dxa"/>
          </w:tcPr>
          <w:p w14:paraId="58C2B553" w14:textId="77777777" w:rsidR="00EF53CF" w:rsidRPr="00EF53CF" w:rsidRDefault="00356FFE" w:rsidP="0052318A">
            <w:pPr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의류 관리 어플리케이션을 사용하는 최상위 사용자.</w:t>
            </w:r>
          </w:p>
        </w:tc>
      </w:tr>
      <w:tr w:rsidR="55B117F5" w14:paraId="5D769189" w14:textId="77777777" w:rsidTr="55B117F5">
        <w:tc>
          <w:tcPr>
            <w:tcW w:w="2426" w:type="dxa"/>
          </w:tcPr>
          <w:p w14:paraId="347EF563" w14:textId="7133FC6F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55B117F5">
              <w:rPr>
                <w:rFonts w:asciiTheme="minorEastAsia" w:eastAsiaTheme="minorEastAsia" w:hAnsiTheme="minorEastAsia" w:cstheme="minorEastAsia"/>
              </w:rPr>
              <w:t>DB</w:t>
            </w:r>
          </w:p>
        </w:tc>
        <w:tc>
          <w:tcPr>
            <w:tcW w:w="5890" w:type="dxa"/>
          </w:tcPr>
          <w:p w14:paraId="72E024B1" w14:textId="0A8AC4C9" w:rsidR="55B117F5" w:rsidRDefault="55B117F5" w:rsidP="55B117F5">
            <w:pPr>
              <w:rPr>
                <w:rFonts w:asciiTheme="minorEastAsia" w:eastAsiaTheme="minorEastAsia" w:hAnsiTheme="minorEastAsia" w:cstheme="minorEastAsia"/>
              </w:rPr>
            </w:pPr>
            <w:r w:rsidRPr="55B117F5">
              <w:rPr>
                <w:rFonts w:asciiTheme="minorEastAsia" w:eastAsiaTheme="minorEastAsia" w:hAnsiTheme="minorEastAsia" w:cstheme="minorEastAsia"/>
              </w:rPr>
              <w:t>회원의 개인정보, 의류 및 코디 세트를 관리하기 위한 데이터베이스.</w:t>
            </w:r>
          </w:p>
        </w:tc>
      </w:tr>
      <w:tr w:rsidR="00EF53CF" w:rsidRPr="00BA2195" w14:paraId="27771CF6" w14:textId="77777777" w:rsidTr="55B117F5">
        <w:tc>
          <w:tcPr>
            <w:tcW w:w="2482" w:type="dxa"/>
          </w:tcPr>
          <w:p w14:paraId="32F55EB3" w14:textId="77777777" w:rsidR="00EF53CF" w:rsidRPr="00EF53CF" w:rsidRDefault="00356FFE" w:rsidP="00EF53CF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날씨 시스템</w:t>
            </w:r>
          </w:p>
        </w:tc>
        <w:tc>
          <w:tcPr>
            <w:tcW w:w="6042" w:type="dxa"/>
          </w:tcPr>
          <w:p w14:paraId="0A3ED4D1" w14:textId="77777777" w:rsidR="00EF53CF" w:rsidRPr="00EF53CF" w:rsidRDefault="00356FFE" w:rsidP="0052318A">
            <w:pPr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날씨 정보를 제공할 타사 시스템.</w:t>
            </w:r>
          </w:p>
        </w:tc>
      </w:tr>
    </w:tbl>
    <w:p w14:paraId="1F9EC457" w14:textId="77777777" w:rsidR="00EF53CF" w:rsidRDefault="00EF53CF" w:rsidP="00EF53CF"/>
    <w:p w14:paraId="28DEEF36" w14:textId="77777777" w:rsidR="0052318A" w:rsidRDefault="00E917F3" w:rsidP="0017696D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14:paraId="0B8BA78A" w14:textId="77777777" w:rsidR="005127C2" w:rsidRDefault="005127C2" w:rsidP="005127C2"/>
    <w:p w14:paraId="07A70019" w14:textId="092E179F" w:rsidR="00FF46A0" w:rsidRDefault="001A4580" w:rsidP="00DB7E9E">
      <w:pPr>
        <w:jc w:val="center"/>
      </w:pPr>
      <w:r>
        <w:rPr>
          <w:noProof/>
        </w:rPr>
        <w:drawing>
          <wp:inline distT="0" distB="0" distL="0" distR="0" wp14:anchorId="484CD174" wp14:editId="5C1F9042">
            <wp:extent cx="2876550" cy="30670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83F1" w14:textId="77777777" w:rsidR="004221DF" w:rsidRDefault="004221DF" w:rsidP="004221DF">
      <w:r>
        <w:br w:type="page"/>
      </w:r>
    </w:p>
    <w:p w14:paraId="30C18B9E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0C1608CA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445BDF6F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125F6A4D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13978C0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37E4A9B0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5A4E8C0B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1A3146B8" w14:textId="77777777" w:rsidTr="0003407A">
        <w:trPr>
          <w:trHeight w:val="338"/>
        </w:trPr>
        <w:tc>
          <w:tcPr>
            <w:tcW w:w="1490" w:type="dxa"/>
          </w:tcPr>
          <w:p w14:paraId="717DB974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로그인</w:t>
            </w:r>
          </w:p>
        </w:tc>
        <w:tc>
          <w:tcPr>
            <w:tcW w:w="6095" w:type="dxa"/>
          </w:tcPr>
          <w:p w14:paraId="7F407ACB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시스템의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기능을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이용하기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위해서는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로그인이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선행되어야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7B3AE10" w14:textId="77777777" w:rsidR="00DB7E9E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계정이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없으면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회원가입을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하고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일시적으로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서비스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원치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않을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로그아웃을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73298070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73B4CE50" w14:textId="77777777" w:rsidTr="0003407A">
        <w:trPr>
          <w:trHeight w:val="338"/>
        </w:trPr>
        <w:tc>
          <w:tcPr>
            <w:tcW w:w="1490" w:type="dxa"/>
          </w:tcPr>
          <w:p w14:paraId="6F72C866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개인정보 관리</w:t>
            </w:r>
          </w:p>
        </w:tc>
        <w:tc>
          <w:tcPr>
            <w:tcW w:w="6095" w:type="dxa"/>
          </w:tcPr>
          <w:p w14:paraId="217EDCCE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회원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닉네임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비밀번호를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1AE9861B" w14:textId="77777777" w:rsidR="00DB7E9E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영구적으로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서비스를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사용하지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않고자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회원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탈퇴를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0BCA874A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067C6A8E" w14:textId="77777777" w:rsidTr="0003407A">
        <w:trPr>
          <w:trHeight w:val="338"/>
        </w:trPr>
        <w:tc>
          <w:tcPr>
            <w:tcW w:w="1490" w:type="dxa"/>
          </w:tcPr>
          <w:p w14:paraId="7A5BC83F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의류 정보 관리</w:t>
            </w:r>
          </w:p>
        </w:tc>
        <w:tc>
          <w:tcPr>
            <w:tcW w:w="6095" w:type="dxa"/>
          </w:tcPr>
          <w:p w14:paraId="2E1E1C63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열람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수정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및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삭제할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5433D369" w14:textId="77777777" w:rsidR="003E0706" w:rsidRPr="00B46F76" w:rsidRDefault="003E0706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가능하다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3424DFE" w14:textId="77777777" w:rsidR="003E0706" w:rsidRPr="00B46F76" w:rsidRDefault="003E0706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의류에는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>(</w:t>
            </w:r>
            <w:r w:rsidRPr="00B46F76">
              <w:rPr>
                <w:rFonts w:ascii="Cambria Math" w:eastAsia="맑은 고딕" w:hAnsi="Cambria Math" w:hint="eastAsia"/>
              </w:rPr>
              <w:t>이름</w:t>
            </w:r>
            <w:r w:rsidRPr="00B46F76">
              <w:rPr>
                <w:rFonts w:ascii="Cambria Math" w:eastAsia="맑은 고딕" w:hAnsi="Cambria Math" w:hint="eastAsia"/>
              </w:rPr>
              <w:t>)</w:t>
            </w:r>
            <w:r w:rsidRPr="00B46F76">
              <w:rPr>
                <w:rFonts w:ascii="Cambria Math" w:eastAsia="맑은 고딕" w:hAnsi="Cambria Math" w:hint="eastAsia"/>
              </w:rPr>
              <w:t>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붙이기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힘든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점을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고려하여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대신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식별하는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쓰일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태그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필수로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등록하도록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부가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선택적으로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입력할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01B6E3DE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삭제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해당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삭제되며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복구할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60505FE9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28BBDE03" w14:textId="77777777" w:rsidTr="0003407A">
        <w:trPr>
          <w:trHeight w:val="338"/>
        </w:trPr>
        <w:tc>
          <w:tcPr>
            <w:tcW w:w="1490" w:type="dxa"/>
          </w:tcPr>
          <w:p w14:paraId="6E108C32" w14:textId="77777777" w:rsidR="000C2157" w:rsidRPr="003E0706" w:rsidRDefault="003E0706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코디 세트 정보 관리</w:t>
            </w:r>
          </w:p>
        </w:tc>
        <w:tc>
          <w:tcPr>
            <w:tcW w:w="6095" w:type="dxa"/>
          </w:tcPr>
          <w:p w14:paraId="0BDF465D" w14:textId="77777777" w:rsidR="000C2157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열람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수정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및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삭제할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0F9B1C5B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가능하다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4C9B75DF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아이템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>(</w:t>
            </w:r>
            <w:r w:rsidRPr="00B46F76">
              <w:rPr>
                <w:rFonts w:ascii="Cambria Math" w:eastAsia="맑은 고딕" w:hAnsi="Cambria Math" w:hint="eastAsia"/>
              </w:rPr>
              <w:t>이름</w:t>
            </w:r>
            <w:r w:rsidRPr="00B46F76">
              <w:rPr>
                <w:rFonts w:ascii="Cambria Math" w:eastAsia="맑은 고딕" w:hAnsi="Cambria Math" w:hint="eastAsia"/>
              </w:rPr>
              <w:t>)</w:t>
            </w:r>
            <w:r w:rsidRPr="00B46F76">
              <w:rPr>
                <w:rFonts w:ascii="Cambria Math" w:eastAsia="맑은 고딕" w:hAnsi="Cambria Math"/>
              </w:rPr>
              <w:t xml:space="preserve">, </w:t>
            </w:r>
            <w:r w:rsidRPr="00B46F76">
              <w:rPr>
                <w:rFonts w:ascii="Cambria Math" w:eastAsia="맑은 고딕" w:hAnsi="Cambria Math" w:hint="eastAsia"/>
              </w:rPr>
              <w:t>태그가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아이템은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의류여야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0305C94D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삭제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해당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삭제되며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복구할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100847EC" w14:textId="77777777" w:rsidR="000C2157" w:rsidRPr="003E0706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282B072F" w14:textId="77777777" w:rsidTr="0003407A">
        <w:trPr>
          <w:trHeight w:val="338"/>
        </w:trPr>
        <w:tc>
          <w:tcPr>
            <w:tcW w:w="1490" w:type="dxa"/>
          </w:tcPr>
          <w:p w14:paraId="4A40E930" w14:textId="77777777" w:rsidR="000C2157" w:rsidRPr="00D54A11" w:rsidRDefault="003E0706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즐겨찾기 관리</w:t>
            </w:r>
          </w:p>
        </w:tc>
        <w:tc>
          <w:tcPr>
            <w:tcW w:w="6095" w:type="dxa"/>
          </w:tcPr>
          <w:p w14:paraId="373EB6F2" w14:textId="77777777" w:rsidR="000C2157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="00FB134A" w:rsidRPr="00B46F76">
              <w:rPr>
                <w:rFonts w:ascii="Cambria Math" w:eastAsia="맑은 고딕" w:hAnsi="Cambria Math" w:hint="eastAsia"/>
              </w:rPr>
              <w:t>에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등록하거나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해제할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7BFD39F4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lastRenderedPageBreak/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별도의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페이지에서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열람할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3CA52FE4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654805D5" w14:textId="77777777" w:rsidTr="0003407A">
        <w:trPr>
          <w:trHeight w:val="353"/>
        </w:trPr>
        <w:tc>
          <w:tcPr>
            <w:tcW w:w="1490" w:type="dxa"/>
          </w:tcPr>
          <w:p w14:paraId="15BF693F" w14:textId="77777777" w:rsidR="000C2157" w:rsidRPr="00B46F76" w:rsidRDefault="00110769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OOTD</w:t>
            </w:r>
            <w:r w:rsidR="00FB134A" w:rsidRPr="00B46F76">
              <w:rPr>
                <w:rFonts w:ascii="Cambria Math" w:eastAsia="맑은 고딕" w:hAnsi="Cambria Math"/>
              </w:rPr>
              <w:t xml:space="preserve">(Outfit Of The Day) </w:t>
            </w:r>
            <w:r w:rsidR="00FB134A" w:rsidRPr="00B46F76">
              <w:rPr>
                <w:rFonts w:ascii="Cambria Math" w:eastAsia="맑은 고딕" w:hAnsi="Cambria Math" w:hint="eastAsia"/>
              </w:rPr>
              <w:t>관리</w:t>
            </w:r>
          </w:p>
        </w:tc>
        <w:tc>
          <w:tcPr>
            <w:tcW w:w="6095" w:type="dxa"/>
          </w:tcPr>
          <w:p w14:paraId="6B356130" w14:textId="77777777" w:rsidR="000C2157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110769" w:rsidRPr="00B46F76">
              <w:rPr>
                <w:rFonts w:ascii="Cambria Math" w:eastAsia="맑은 고딕" w:hAnsi="Cambria Math" w:hint="eastAsia"/>
              </w:rPr>
              <w:t>OOTD</w:t>
            </w:r>
            <w:r w:rsidRPr="00B46F76">
              <w:rPr>
                <w:rFonts w:ascii="Cambria Math" w:eastAsia="맑은 고딕" w:hAnsi="Cambria Math" w:hint="eastAsia"/>
              </w:rPr>
              <w:t>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추가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79DE5D54" w14:textId="77777777" w:rsidR="00FB134A" w:rsidRPr="00B46F76" w:rsidRDefault="00110769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OOTD</w:t>
            </w:r>
            <w:r w:rsidR="00FB134A" w:rsidRPr="00B46F76">
              <w:rPr>
                <w:rFonts w:ascii="Cambria Math" w:eastAsia="맑은 고딕" w:hAnsi="Cambria Math" w:hint="eastAsia"/>
              </w:rPr>
              <w:t>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다이어리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형식으로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오늘의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착장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사진과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코멘트를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기입할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있도록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한다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62AF591F" w14:textId="77777777" w:rsidR="00FB134A" w:rsidRPr="00B46F76" w:rsidRDefault="00110769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/>
              </w:rPr>
              <w:t>OOTD</w:t>
            </w:r>
            <w:r w:rsidR="00FB134A" w:rsidRPr="00B46F76">
              <w:rPr>
                <w:rFonts w:ascii="Cambria Math" w:eastAsia="맑은 고딕" w:hAnsi="Cambria Math" w:hint="eastAsia"/>
              </w:rPr>
              <w:t>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캘린더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형식을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기반으로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해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날짜별로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하루에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하나씩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추가할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있도록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한다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7BFAF2F8" w14:textId="77777777" w:rsidR="000C2157" w:rsidRPr="00FB134A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FB134A" w:rsidRPr="00D54A11" w14:paraId="1FCFCD29" w14:textId="77777777" w:rsidTr="0003407A">
        <w:trPr>
          <w:trHeight w:val="353"/>
        </w:trPr>
        <w:tc>
          <w:tcPr>
            <w:tcW w:w="1490" w:type="dxa"/>
          </w:tcPr>
          <w:p w14:paraId="1714B265" w14:textId="77777777" w:rsidR="00FB134A" w:rsidRPr="00B46F76" w:rsidRDefault="00FB134A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관리</w:t>
            </w:r>
          </w:p>
        </w:tc>
        <w:tc>
          <w:tcPr>
            <w:tcW w:w="6095" w:type="dxa"/>
          </w:tcPr>
          <w:p w14:paraId="100C8364" w14:textId="77777777" w:rsidR="00FB134A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관리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검색할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있고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페이지로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넘어갈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있으며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날씨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이용해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가이드라인을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제공한다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4B195DBB" w14:textId="77777777" w:rsidR="00FB134A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애플리케이션이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종료되어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상태에서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애플리케이션을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실행시키면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첫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무조건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표시된다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272DB6F0" w14:textId="77777777" w:rsidR="00FB134A" w:rsidRPr="00FB134A" w:rsidRDefault="00FB134A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617EDC" w:rsidRPr="00D54A11" w14:paraId="710BB938" w14:textId="77777777" w:rsidTr="0003407A">
        <w:trPr>
          <w:trHeight w:val="353"/>
        </w:trPr>
        <w:tc>
          <w:tcPr>
            <w:tcW w:w="1490" w:type="dxa"/>
          </w:tcPr>
          <w:p w14:paraId="01FE6BAD" w14:textId="77777777" w:rsidR="00617EDC" w:rsidRPr="00B46F76" w:rsidRDefault="00617EDC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초기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설정</w:t>
            </w:r>
          </w:p>
        </w:tc>
        <w:tc>
          <w:tcPr>
            <w:tcW w:w="6095" w:type="dxa"/>
          </w:tcPr>
          <w:p w14:paraId="18756DCB" w14:textId="77777777" w:rsidR="00617EDC" w:rsidRPr="00B46F76" w:rsidRDefault="00617EDC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애플리케이션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/>
              </w:rPr>
              <w:t xml:space="preserve">1 </w:t>
            </w:r>
            <w:r w:rsidRPr="00B46F76">
              <w:rPr>
                <w:rFonts w:ascii="Cambria Math" w:eastAsia="맑은 고딕" w:hAnsi="Cambria Math" w:hint="eastAsia"/>
              </w:rPr>
              <w:t>회에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초기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C01C316" w14:textId="77777777" w:rsidR="00617EDC" w:rsidRPr="00B46F76" w:rsidRDefault="00617EDC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취향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수집해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맞춤형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가이드라인을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제공할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있도록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1AA618A2" w14:textId="77777777" w:rsidR="00617EDC" w:rsidRPr="00FB134A" w:rsidRDefault="00617EDC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</w:tbl>
    <w:p w14:paraId="69CD864A" w14:textId="77777777" w:rsidR="000C2157" w:rsidRDefault="000C2157" w:rsidP="00440DE6"/>
    <w:p w14:paraId="0CA5A2EC" w14:textId="77777777" w:rsidR="000C2157" w:rsidRDefault="000C2157" w:rsidP="00440DE6"/>
    <w:p w14:paraId="4967E9A3" w14:textId="77777777" w:rsidR="000C2157" w:rsidRDefault="000C2157" w:rsidP="00440DE6"/>
    <w:p w14:paraId="327AEB02" w14:textId="77777777" w:rsidR="000C2157" w:rsidRDefault="000C2157" w:rsidP="00440DE6"/>
    <w:p w14:paraId="30966892" w14:textId="77777777" w:rsidR="000C2157" w:rsidRDefault="000C2157" w:rsidP="00440DE6"/>
    <w:p w14:paraId="15366F66" w14:textId="77777777" w:rsidR="000C2157" w:rsidRDefault="000C2157" w:rsidP="00440DE6"/>
    <w:p w14:paraId="645C6508" w14:textId="77777777" w:rsidR="000C2157" w:rsidRDefault="000C2157" w:rsidP="00440DE6"/>
    <w:p w14:paraId="479CE0F6" w14:textId="77777777" w:rsidR="000C2157" w:rsidRDefault="000C2157" w:rsidP="00440DE6"/>
    <w:p w14:paraId="686F1D46" w14:textId="77777777" w:rsidR="000C2157" w:rsidRDefault="000C2157" w:rsidP="00440DE6"/>
    <w:p w14:paraId="09C2F374" w14:textId="77777777" w:rsidR="000C2157" w:rsidRDefault="000C2157" w:rsidP="00440DE6"/>
    <w:p w14:paraId="170267A2" w14:textId="77777777" w:rsidR="000C2157" w:rsidRDefault="000C2157" w:rsidP="00440DE6"/>
    <w:p w14:paraId="524E780F" w14:textId="77777777" w:rsidR="000C2157" w:rsidRDefault="000C2157" w:rsidP="00440DE6"/>
    <w:p w14:paraId="2760B8DC" w14:textId="77777777" w:rsidR="000C2157" w:rsidRPr="00440DE6" w:rsidRDefault="000C2157" w:rsidP="00440DE6">
      <w:r>
        <w:br w:type="page"/>
      </w:r>
    </w:p>
    <w:p w14:paraId="44A0887E" w14:textId="77777777" w:rsidR="00BE571A" w:rsidRDefault="000C2157" w:rsidP="005A219F">
      <w:pPr>
        <w:pStyle w:val="2"/>
      </w:pPr>
      <w:bookmarkStart w:id="13" w:name="_Toc447209008"/>
      <w:r>
        <w:rPr>
          <w:rFonts w:hint="eastAsia"/>
        </w:rPr>
        <w:lastRenderedPageBreak/>
        <w:t>유스케이스 목록</w:t>
      </w:r>
      <w:bookmarkEnd w:id="12"/>
      <w:bookmarkEnd w:id="13"/>
    </w:p>
    <w:p w14:paraId="5DA128EE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CD15D8A" w14:textId="77777777" w:rsidTr="3D0FD4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AC2687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94ECA62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유스케이스 </w:t>
            </w:r>
            <w:r w:rsidR="00C25FFA" w:rsidRPr="000F08E2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2EB6D410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36F24813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우선</w:t>
            </w:r>
          </w:p>
          <w:p w14:paraId="07C3C7B7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순위</w:t>
            </w:r>
          </w:p>
        </w:tc>
      </w:tr>
      <w:tr w:rsidR="003A2AF1" w:rsidRPr="00D54A11" w14:paraId="011F2D84" w14:textId="77777777" w:rsidTr="3D0FD47A">
        <w:trPr>
          <w:trHeight w:val="356"/>
        </w:trPr>
        <w:tc>
          <w:tcPr>
            <w:tcW w:w="1335" w:type="dxa"/>
          </w:tcPr>
          <w:p w14:paraId="06FE81D4" w14:textId="77777777" w:rsidR="003A2AF1" w:rsidRPr="000F08E2" w:rsidRDefault="0072007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C001</w:t>
            </w:r>
          </w:p>
        </w:tc>
        <w:tc>
          <w:tcPr>
            <w:tcW w:w="1714" w:type="dxa"/>
          </w:tcPr>
          <w:p w14:paraId="6CC75DE2" w14:textId="77777777" w:rsidR="003A2AF1" w:rsidRPr="000F08E2" w:rsidRDefault="005554AE" w:rsidP="005554AE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로그인</w:t>
            </w:r>
            <w:r w:rsidR="0089334B" w:rsidRPr="000F08E2">
              <w:rPr>
                <w:rFonts w:ascii="맑은 고딕" w:eastAsia="맑은 고딕" w:hAnsi="맑은 고딕" w:hint="eastAsia"/>
              </w:rPr>
              <w:t>한다</w:t>
            </w:r>
            <w:r w:rsidR="002A0089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376985F6" w14:textId="77777777" w:rsidR="003A2AF1" w:rsidRPr="000F08E2" w:rsidRDefault="00D05560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소셜 로그인 방식에 이메일을 추가 기입한다.</w:t>
            </w:r>
          </w:p>
        </w:tc>
        <w:tc>
          <w:tcPr>
            <w:tcW w:w="1076" w:type="dxa"/>
          </w:tcPr>
          <w:p w14:paraId="664506B5" w14:textId="77777777" w:rsidR="003A2AF1" w:rsidRPr="000F08E2" w:rsidRDefault="000F73F0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1</w:t>
            </w:r>
          </w:p>
        </w:tc>
      </w:tr>
      <w:tr w:rsidR="003A2AF1" w:rsidRPr="00D54A11" w14:paraId="405FD0A2" w14:textId="77777777" w:rsidTr="3D0FD47A">
        <w:trPr>
          <w:trHeight w:val="356"/>
        </w:trPr>
        <w:tc>
          <w:tcPr>
            <w:tcW w:w="1335" w:type="dxa"/>
          </w:tcPr>
          <w:p w14:paraId="2421D9AD" w14:textId="77777777" w:rsidR="003A2AF1" w:rsidRPr="000F08E2" w:rsidRDefault="005554AE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C002</w:t>
            </w:r>
          </w:p>
        </w:tc>
        <w:tc>
          <w:tcPr>
            <w:tcW w:w="1714" w:type="dxa"/>
          </w:tcPr>
          <w:p w14:paraId="41A88895" w14:textId="77777777" w:rsidR="003A2AF1" w:rsidRPr="000F08E2" w:rsidRDefault="0089334B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회원가입한다</w:t>
            </w:r>
            <w:r w:rsidR="002A0089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798C8D16" w14:textId="77777777" w:rsidR="003A2AF1" w:rsidRPr="000F08E2" w:rsidRDefault="0089334B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</w:t>
            </w:r>
            <w:r w:rsidR="00D05560" w:rsidRPr="000F08E2">
              <w:rPr>
                <w:rFonts w:ascii="맑은 고딕" w:eastAsia="맑은 고딕" w:hAnsi="맑은 고딕" w:hint="eastAsia"/>
              </w:rPr>
              <w:t>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닉네임,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성별,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나이(생년월일)</w:t>
            </w:r>
            <w:r w:rsidRPr="000F08E2">
              <w:rPr>
                <w:rFonts w:ascii="맑은 고딕" w:eastAsia="맑은 고딕" w:hAnsi="맑은 고딕" w:hint="eastAsia"/>
              </w:rPr>
              <w:t>를 입력하고 약관에 동의해</w:t>
            </w:r>
            <w:r w:rsidR="00D05560"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회원가입한다.</w:t>
            </w:r>
          </w:p>
        </w:tc>
        <w:tc>
          <w:tcPr>
            <w:tcW w:w="1076" w:type="dxa"/>
          </w:tcPr>
          <w:p w14:paraId="200D7C21" w14:textId="7AADE8C9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3A2AF1" w:rsidRPr="00D54A11" w14:paraId="38555D41" w14:textId="77777777" w:rsidTr="3D0FD47A">
        <w:trPr>
          <w:trHeight w:val="356"/>
        </w:trPr>
        <w:tc>
          <w:tcPr>
            <w:tcW w:w="1335" w:type="dxa"/>
          </w:tcPr>
          <w:p w14:paraId="36D3BE1B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C003</w:t>
            </w:r>
          </w:p>
        </w:tc>
        <w:tc>
          <w:tcPr>
            <w:tcW w:w="1714" w:type="dxa"/>
          </w:tcPr>
          <w:p w14:paraId="7430D0D2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비밀번호를 찾는다.</w:t>
            </w:r>
          </w:p>
        </w:tc>
        <w:tc>
          <w:tcPr>
            <w:tcW w:w="4360" w:type="dxa"/>
          </w:tcPr>
          <w:p w14:paraId="0FC7FF47" w14:textId="77777777" w:rsidR="003A2AF1" w:rsidRPr="000F08E2" w:rsidRDefault="002A0089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비밀번호를 잃어버린 경우 비밀번호를 찾는다.</w:t>
            </w:r>
          </w:p>
        </w:tc>
        <w:tc>
          <w:tcPr>
            <w:tcW w:w="1076" w:type="dxa"/>
          </w:tcPr>
          <w:p w14:paraId="06990B5B" w14:textId="51B5B331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2AF1" w:rsidRPr="00D54A11" w14:paraId="3C728C12" w14:textId="77777777" w:rsidTr="3D0FD47A">
        <w:trPr>
          <w:trHeight w:val="356"/>
        </w:trPr>
        <w:tc>
          <w:tcPr>
            <w:tcW w:w="1335" w:type="dxa"/>
          </w:tcPr>
          <w:p w14:paraId="3DE74D1F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C004</w:t>
            </w:r>
          </w:p>
        </w:tc>
        <w:tc>
          <w:tcPr>
            <w:tcW w:w="1714" w:type="dxa"/>
          </w:tcPr>
          <w:p w14:paraId="6D86752D" w14:textId="77777777" w:rsidR="003A2AF1" w:rsidRPr="000F08E2" w:rsidRDefault="00A402F4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로그아웃한다.</w:t>
            </w:r>
          </w:p>
        </w:tc>
        <w:tc>
          <w:tcPr>
            <w:tcW w:w="4360" w:type="dxa"/>
          </w:tcPr>
          <w:p w14:paraId="5A4A3429" w14:textId="77777777" w:rsidR="003A2AF1" w:rsidRPr="000F08E2" w:rsidRDefault="00A402F4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사용자가 로그아웃 버튼을 클릭한 경우 로그아웃한다.</w:t>
            </w:r>
          </w:p>
        </w:tc>
        <w:tc>
          <w:tcPr>
            <w:tcW w:w="1076" w:type="dxa"/>
          </w:tcPr>
          <w:p w14:paraId="6BBFE9A0" w14:textId="3343E010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E2BA98D" w14:textId="77777777" w:rsidTr="3D0FD47A">
        <w:trPr>
          <w:trHeight w:val="356"/>
        </w:trPr>
        <w:tc>
          <w:tcPr>
            <w:tcW w:w="1335" w:type="dxa"/>
          </w:tcPr>
          <w:p w14:paraId="11746C9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C005</w:t>
            </w:r>
          </w:p>
        </w:tc>
        <w:tc>
          <w:tcPr>
            <w:tcW w:w="1714" w:type="dxa"/>
          </w:tcPr>
          <w:p w14:paraId="3A761BA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 정보를 수정한다.</w:t>
            </w:r>
          </w:p>
        </w:tc>
        <w:tc>
          <w:tcPr>
            <w:tcW w:w="4360" w:type="dxa"/>
          </w:tcPr>
          <w:p w14:paraId="601047E9" w14:textId="77777777" w:rsidR="00A402F4" w:rsidRPr="000F08E2" w:rsidRDefault="00D05560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이메일을 제외한 회원 정보를 </w:t>
            </w:r>
            <w:r w:rsidR="00A402F4" w:rsidRPr="000F08E2">
              <w:rPr>
                <w:rFonts w:ascii="맑은 고딕" w:eastAsia="맑은 고딕" w:hAnsi="맑은 고딕" w:hint="eastAsia"/>
              </w:rPr>
              <w:t>수정한다.</w:t>
            </w:r>
            <w:r w:rsidR="00C5411F" w:rsidRPr="000F08E2">
              <w:rPr>
                <w:rFonts w:ascii="맑은 고딕" w:eastAsia="맑은 고딕" w:hAnsi="맑은 고딕"/>
              </w:rPr>
              <w:t xml:space="preserve"> </w:t>
            </w:r>
            <w:r w:rsidR="00C5411F" w:rsidRPr="000F08E2">
              <w:rPr>
                <w:rFonts w:ascii="맑은 고딕" w:eastAsia="맑은 고딕" w:hAnsi="맑은 고딕" w:hint="eastAsia"/>
              </w:rPr>
              <w:t xml:space="preserve">설정 </w:t>
            </w:r>
            <w:r w:rsidR="00C5411F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 내 정보로써 진입한다.</w:t>
            </w:r>
          </w:p>
        </w:tc>
        <w:tc>
          <w:tcPr>
            <w:tcW w:w="1076" w:type="dxa"/>
          </w:tcPr>
          <w:p w14:paraId="6BA398D9" w14:textId="6EC82A36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00223021" w14:textId="77777777" w:rsidTr="3D0FD47A">
        <w:trPr>
          <w:trHeight w:val="372"/>
        </w:trPr>
        <w:tc>
          <w:tcPr>
            <w:tcW w:w="1335" w:type="dxa"/>
          </w:tcPr>
          <w:p w14:paraId="6C1475A3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C006</w:t>
            </w:r>
          </w:p>
        </w:tc>
        <w:tc>
          <w:tcPr>
            <w:tcW w:w="1714" w:type="dxa"/>
          </w:tcPr>
          <w:p w14:paraId="67F1F250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 탈퇴한다.</w:t>
            </w:r>
          </w:p>
        </w:tc>
        <w:tc>
          <w:tcPr>
            <w:tcW w:w="4360" w:type="dxa"/>
          </w:tcPr>
          <w:p w14:paraId="47E9C9E5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회원을 탈퇴한다.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해당 회원의 모든 개인정보를 비롯한 앱 데이터가 영구히 삭제된다.</w:t>
            </w:r>
          </w:p>
        </w:tc>
        <w:tc>
          <w:tcPr>
            <w:tcW w:w="1076" w:type="dxa"/>
          </w:tcPr>
          <w:p w14:paraId="6EF32011" w14:textId="123E1721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3FED9A81" w14:textId="77777777" w:rsidTr="3D0FD47A">
        <w:trPr>
          <w:trHeight w:val="372"/>
        </w:trPr>
        <w:tc>
          <w:tcPr>
            <w:tcW w:w="1335" w:type="dxa"/>
          </w:tcPr>
          <w:p w14:paraId="3A9D108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C007</w:t>
            </w:r>
          </w:p>
        </w:tc>
        <w:tc>
          <w:tcPr>
            <w:tcW w:w="1714" w:type="dxa"/>
          </w:tcPr>
          <w:p w14:paraId="368F907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초기 화면을 구성한다.</w:t>
            </w:r>
            <w:r w:rsidRPr="000F08E2">
              <w:rPr>
                <w:rFonts w:ascii="맑은 고딕" w:eastAsia="맑은 고딕" w:hAnsi="맑은 고딕"/>
              </w:rPr>
              <w:t xml:space="preserve"> (</w:t>
            </w:r>
            <w:r w:rsidRPr="000F08E2">
              <w:rPr>
                <w:rFonts w:ascii="맑은 고딕" w:eastAsia="맑은 고딕" w:hAnsi="맑은 고딕" w:hint="eastAsia"/>
              </w:rPr>
              <w:t xml:space="preserve">최초 실행 시 </w:t>
            </w:r>
            <w:r w:rsidRPr="000F08E2">
              <w:rPr>
                <w:rFonts w:ascii="맑은 고딕" w:eastAsia="맑은 고딕" w:hAnsi="맑은 고딕"/>
              </w:rPr>
              <w:t>1</w:t>
            </w:r>
            <w:r w:rsidRPr="000F08E2">
              <w:rPr>
                <w:rFonts w:ascii="맑은 고딕" w:eastAsia="맑은 고딕" w:hAnsi="맑은 고딕" w:hint="eastAsia"/>
              </w:rPr>
              <w:t>회)</w:t>
            </w:r>
          </w:p>
        </w:tc>
        <w:tc>
          <w:tcPr>
            <w:tcW w:w="4360" w:type="dxa"/>
          </w:tcPr>
          <w:p w14:paraId="3CA503E9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회원의 취향,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데일리 코디 루틴 등 맞춤형 데이터를 기반으로 한 초기 화면을 설정한다.</w:t>
            </w:r>
          </w:p>
        </w:tc>
        <w:tc>
          <w:tcPr>
            <w:tcW w:w="1076" w:type="dxa"/>
          </w:tcPr>
          <w:p w14:paraId="2193D8B7" w14:textId="4834F921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A402F4" w:rsidRPr="00D54A11" w14:paraId="230471A4" w14:textId="77777777" w:rsidTr="3D0FD47A">
        <w:trPr>
          <w:trHeight w:val="372"/>
        </w:trPr>
        <w:tc>
          <w:tcPr>
            <w:tcW w:w="1335" w:type="dxa"/>
          </w:tcPr>
          <w:p w14:paraId="194D1F48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C008</w:t>
            </w:r>
          </w:p>
        </w:tc>
        <w:tc>
          <w:tcPr>
            <w:tcW w:w="1714" w:type="dxa"/>
          </w:tcPr>
          <w:p w14:paraId="3EB5CD8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홈 화면을 구성한다.</w:t>
            </w:r>
          </w:p>
        </w:tc>
        <w:tc>
          <w:tcPr>
            <w:tcW w:w="4360" w:type="dxa"/>
          </w:tcPr>
          <w:p w14:paraId="5F9A4247" w14:textId="77777777" w:rsidR="00A402F4" w:rsidRPr="000F08E2" w:rsidRDefault="00D05560" w:rsidP="00D05560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검색창,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="00A402F4" w:rsidRPr="000F08E2">
              <w:rPr>
                <w:rFonts w:ascii="맑은 고딕" w:eastAsia="맑은 고딕" w:hAnsi="맑은 고딕" w:hint="eastAsia"/>
              </w:rPr>
              <w:t>현재 날씨</w:t>
            </w:r>
            <w:r w:rsidRPr="000F08E2">
              <w:rPr>
                <w:rFonts w:ascii="맑은 고딕" w:eastAsia="맑은 고딕" w:hAnsi="맑은 고딕" w:hint="eastAsia"/>
              </w:rPr>
              <w:t>에 따른 코디 가이드라인</w:t>
            </w:r>
            <w:r w:rsidR="00071658" w:rsidRPr="000F08E2">
              <w:rPr>
                <w:rFonts w:ascii="맑은 고딕" w:eastAsia="맑은 고딕" w:hAnsi="맑은 고딕" w:hint="eastAsia"/>
              </w:rPr>
              <w:t>(텍스트)</w:t>
            </w:r>
            <w:r w:rsidRPr="000F08E2">
              <w:rPr>
                <w:rFonts w:ascii="맑은 고딕" w:eastAsia="맑은 고딕" w:hAnsi="맑은 고딕" w:hint="eastAsia"/>
              </w:rPr>
              <w:t>,</w:t>
            </w:r>
            <w:r w:rsidR="00071658"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옷 전체보기를 </w:t>
            </w:r>
            <w:r w:rsidR="00A402F4" w:rsidRPr="000F08E2">
              <w:rPr>
                <w:rFonts w:ascii="맑은 고딕" w:eastAsia="맑은 고딕" w:hAnsi="맑은 고딕" w:hint="eastAsia"/>
              </w:rPr>
              <w:t>출력한다.</w:t>
            </w:r>
          </w:p>
        </w:tc>
        <w:tc>
          <w:tcPr>
            <w:tcW w:w="1076" w:type="dxa"/>
          </w:tcPr>
          <w:p w14:paraId="3BED8B44" w14:textId="4C45493C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A402F4" w:rsidRPr="00D54A11" w14:paraId="0A2AD352" w14:textId="77777777" w:rsidTr="3D0FD47A">
        <w:trPr>
          <w:trHeight w:val="372"/>
        </w:trPr>
        <w:tc>
          <w:tcPr>
            <w:tcW w:w="1335" w:type="dxa"/>
          </w:tcPr>
          <w:p w14:paraId="7C88746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C009</w:t>
            </w:r>
          </w:p>
        </w:tc>
        <w:tc>
          <w:tcPr>
            <w:tcW w:w="1714" w:type="dxa"/>
          </w:tcPr>
          <w:p w14:paraId="19E736E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의류 정보를 등록(추가)한다.</w:t>
            </w:r>
          </w:p>
        </w:tc>
        <w:tc>
          <w:tcPr>
            <w:tcW w:w="4360" w:type="dxa"/>
          </w:tcPr>
          <w:p w14:paraId="563192C8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사용자로부터 다음의 정보를 입력 받아 의류 정보를 추가한다. [의류의 사진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>태그]</w:t>
            </w:r>
            <w:r w:rsidRPr="000F08E2">
              <w:rPr>
                <w:rFonts w:ascii="맑은 고딕" w:eastAsia="맑은 고딕" w:hAnsi="맑은 고딕"/>
              </w:rPr>
              <w:t xml:space="preserve">. </w:t>
            </w:r>
            <w:r w:rsidRPr="000F08E2">
              <w:rPr>
                <w:rFonts w:ascii="맑은 고딕" w:eastAsia="맑은 고딕" w:hAnsi="맑은 고딕" w:hint="eastAsia"/>
              </w:rPr>
              <w:t>태그는 복수 기입이 가능하다.</w:t>
            </w:r>
            <w:r w:rsidR="00752F44" w:rsidRPr="000F08E2">
              <w:rPr>
                <w:rFonts w:ascii="맑은 고딕" w:eastAsia="맑은 고딕" w:hAnsi="맑은 고딕"/>
              </w:rPr>
              <w:t xml:space="preserve"> </w:t>
            </w:r>
            <w:r w:rsidR="00752F44" w:rsidRPr="000F08E2">
              <w:rPr>
                <w:rFonts w:ascii="맑은 고딕" w:eastAsia="맑은 고딕" w:hAnsi="맑은 고딕" w:hint="eastAsia"/>
              </w:rPr>
              <w:t>사용자가 추가적으로 의류 정보를 기입할 수 있다.</w:t>
            </w:r>
          </w:p>
        </w:tc>
        <w:tc>
          <w:tcPr>
            <w:tcW w:w="1076" w:type="dxa"/>
          </w:tcPr>
          <w:p w14:paraId="46D8E736" w14:textId="593DC4E8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4CBA16BC" w14:textId="77777777" w:rsidTr="3D0FD47A">
        <w:trPr>
          <w:trHeight w:val="372"/>
        </w:trPr>
        <w:tc>
          <w:tcPr>
            <w:tcW w:w="1335" w:type="dxa"/>
          </w:tcPr>
          <w:p w14:paraId="27F995F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C010</w:t>
            </w:r>
          </w:p>
        </w:tc>
        <w:tc>
          <w:tcPr>
            <w:tcW w:w="1714" w:type="dxa"/>
          </w:tcPr>
          <w:p w14:paraId="2CFA8F14" w14:textId="77777777" w:rsidR="00A402F4" w:rsidRPr="000F08E2" w:rsidRDefault="00D05560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의류 정보를 검색한다.</w:t>
            </w:r>
          </w:p>
        </w:tc>
        <w:tc>
          <w:tcPr>
            <w:tcW w:w="4360" w:type="dxa"/>
          </w:tcPr>
          <w:p w14:paraId="234FB926" w14:textId="77777777" w:rsidR="00A402F4" w:rsidRPr="000F08E2" w:rsidRDefault="00D05560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사용자가 설정한 태그를 기반으로 해당하는 옷을 검색한다.</w:t>
            </w:r>
          </w:p>
        </w:tc>
        <w:tc>
          <w:tcPr>
            <w:tcW w:w="1076" w:type="dxa"/>
          </w:tcPr>
          <w:p w14:paraId="447EBA33" w14:textId="1FC11CB9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117A5B14" w14:textId="77777777" w:rsidTr="3D0FD47A">
        <w:trPr>
          <w:trHeight w:val="372"/>
        </w:trPr>
        <w:tc>
          <w:tcPr>
            <w:tcW w:w="1335" w:type="dxa"/>
          </w:tcPr>
          <w:p w14:paraId="1A070CD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C011</w:t>
            </w:r>
          </w:p>
        </w:tc>
        <w:tc>
          <w:tcPr>
            <w:tcW w:w="1714" w:type="dxa"/>
          </w:tcPr>
          <w:p w14:paraId="1B83F563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열람한다.</w:t>
            </w:r>
          </w:p>
        </w:tc>
        <w:tc>
          <w:tcPr>
            <w:tcW w:w="4360" w:type="dxa"/>
          </w:tcPr>
          <w:p w14:paraId="30699EAC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등록된 의류의 사진을 선택하면 사진을 확대해서 보여 줌과 동시에 해당 의류에 등록된 </w:t>
            </w:r>
            <w:r w:rsidR="00D05560" w:rsidRPr="000F08E2">
              <w:rPr>
                <w:rFonts w:ascii="맑은 고딕" w:eastAsia="맑은 고딕" w:hAnsi="맑은 고딕" w:hint="eastAsia"/>
              </w:rPr>
              <w:t xml:space="preserve">상세 정보(태그 등)를 </w:t>
            </w:r>
            <w:r w:rsidRPr="000F08E2">
              <w:rPr>
                <w:rFonts w:ascii="맑은 고딕" w:eastAsia="맑은 고딕" w:hAnsi="맑은 고딕" w:hint="eastAsia"/>
              </w:rPr>
              <w:t>출력한다.</w:t>
            </w:r>
          </w:p>
        </w:tc>
        <w:tc>
          <w:tcPr>
            <w:tcW w:w="1076" w:type="dxa"/>
          </w:tcPr>
          <w:p w14:paraId="5EF8FFCE" w14:textId="7AD070F3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6059C8E9" w14:textId="77777777" w:rsidTr="3D0FD47A">
        <w:trPr>
          <w:trHeight w:val="372"/>
        </w:trPr>
        <w:tc>
          <w:tcPr>
            <w:tcW w:w="1335" w:type="dxa"/>
          </w:tcPr>
          <w:p w14:paraId="1E04CE8E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C012</w:t>
            </w:r>
          </w:p>
        </w:tc>
        <w:tc>
          <w:tcPr>
            <w:tcW w:w="1714" w:type="dxa"/>
          </w:tcPr>
          <w:p w14:paraId="3974F19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수정한다.</w:t>
            </w:r>
          </w:p>
        </w:tc>
        <w:tc>
          <w:tcPr>
            <w:tcW w:w="4360" w:type="dxa"/>
          </w:tcPr>
          <w:p w14:paraId="5664AC5B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의류의 사진과 태그 정보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등을</w:t>
            </w:r>
            <w:r w:rsidRPr="000F08E2">
              <w:rPr>
                <w:rFonts w:ascii="맑은 고딕" w:eastAsia="맑은 고딕" w:hAnsi="맑은 고딕" w:hint="eastAsia"/>
              </w:rPr>
              <w:t xml:space="preserve">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수정이라 함은 의류 세부 정보의 추가 및 삭제를 의미한다.</w:t>
            </w:r>
          </w:p>
        </w:tc>
        <w:tc>
          <w:tcPr>
            <w:tcW w:w="1076" w:type="dxa"/>
          </w:tcPr>
          <w:p w14:paraId="6F3506FB" w14:textId="78CE9FEB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6C3D643" w14:textId="77777777" w:rsidTr="3D0FD47A">
        <w:trPr>
          <w:trHeight w:val="372"/>
        </w:trPr>
        <w:tc>
          <w:tcPr>
            <w:tcW w:w="1335" w:type="dxa"/>
          </w:tcPr>
          <w:p w14:paraId="6F7D8B0D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C013</w:t>
            </w:r>
          </w:p>
        </w:tc>
        <w:tc>
          <w:tcPr>
            <w:tcW w:w="1714" w:type="dxa"/>
          </w:tcPr>
          <w:p w14:paraId="3E4C6DF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삭제한다.</w:t>
            </w:r>
          </w:p>
        </w:tc>
        <w:tc>
          <w:tcPr>
            <w:tcW w:w="4360" w:type="dxa"/>
          </w:tcPr>
          <w:p w14:paraId="152309C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영구히 삭제한다.</w:t>
            </w:r>
          </w:p>
        </w:tc>
        <w:tc>
          <w:tcPr>
            <w:tcW w:w="1076" w:type="dxa"/>
          </w:tcPr>
          <w:p w14:paraId="7C3ACC7D" w14:textId="09FB129F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F7450AE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B61C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E0E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등록(추가)한다.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BFC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추가한다.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코디 세트는 다음으로 구성되며,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코디 세트에는 다음의 모든 요소가 </w:t>
            </w:r>
            <w:r w:rsidRPr="000F08E2">
              <w:rPr>
                <w:rFonts w:ascii="맑은 고딕" w:eastAsia="맑은 고딕" w:hAnsi="맑은 고딕" w:hint="eastAsia"/>
              </w:rPr>
              <w:lastRenderedPageBreak/>
              <w:t>포함되지 않더라도 등록할 수 있다.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또한 다음의 요소는 이미 등록된 의류 정보로부터만 불러올 수 있다.</w:t>
            </w:r>
            <w:r w:rsidRPr="000F08E2">
              <w:rPr>
                <w:rFonts w:ascii="맑은 고딕" w:eastAsia="맑은 고딕" w:hAnsi="맑은 고딕"/>
              </w:rPr>
              <w:t xml:space="preserve"> [</w:t>
            </w:r>
            <w:r w:rsidRPr="000F08E2">
              <w:rPr>
                <w:rFonts w:ascii="맑은 고딕" w:eastAsia="맑은 고딕" w:hAnsi="맑은 고딕" w:hint="eastAsia"/>
              </w:rPr>
              <w:t xml:space="preserve">모자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 xml:space="preserve">상의(외투 등을 고려해 </w:t>
            </w:r>
            <w:r w:rsidRPr="000F08E2">
              <w:rPr>
                <w:rFonts w:ascii="맑은 고딕" w:eastAsia="맑은 고딕" w:hAnsi="맑은 고딕"/>
              </w:rPr>
              <w:t>3</w:t>
            </w:r>
            <w:r w:rsidRPr="000F08E2">
              <w:rPr>
                <w:rFonts w:ascii="맑은 고딕" w:eastAsia="맑은 고딕" w:hAnsi="맑은 고딕" w:hint="eastAsia"/>
              </w:rPr>
              <w:t xml:space="preserve">개까지 복수 선택)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 xml:space="preserve">하의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 xml:space="preserve">신발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>액세서리]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또한 사용자가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키워드(코디 세트 이름)</w:t>
            </w:r>
            <w:r w:rsidR="00752F44" w:rsidRPr="000F08E2">
              <w:rPr>
                <w:rFonts w:ascii="맑은 고딕" w:eastAsia="맑은 고딕" w:hAnsi="맑은 고딕"/>
              </w:rPr>
              <w:t xml:space="preserve">, </w:t>
            </w:r>
            <w:r w:rsidRPr="000F08E2">
              <w:rPr>
                <w:rFonts w:ascii="맑은 고딕" w:eastAsia="맑은 고딕" w:hAnsi="맑은 고딕" w:hint="eastAsia"/>
              </w:rPr>
              <w:t>태그를 필수 기입하도록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1653" w14:textId="17D663E0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lastRenderedPageBreak/>
              <w:t>1</w:t>
            </w:r>
          </w:p>
        </w:tc>
      </w:tr>
      <w:tr w:rsidR="00A402F4" w:rsidRPr="00D54A11" w14:paraId="027414B6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1DF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94C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2AD2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최신순으로</w:t>
            </w:r>
            <w:r w:rsidRPr="000F08E2">
              <w:rPr>
                <w:rFonts w:ascii="맑은 고딕" w:eastAsia="맑은 고딕" w:hAnsi="맑은 고딕" w:hint="eastAsia"/>
              </w:rPr>
              <w:t xml:space="preserve"> 열람한다</w:t>
            </w:r>
            <w:r w:rsidR="00752F44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B1A7" w14:textId="72656395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06EA08D6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30B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582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검색한다.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1306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다음 두 가지 요소로 코디 세트를 검색한다.</w:t>
            </w:r>
            <w:r w:rsidRPr="000F08E2">
              <w:rPr>
                <w:rFonts w:ascii="맑은 고딕" w:eastAsia="맑은 고딕" w:hAnsi="맑은 고딕"/>
              </w:rPr>
              <w:t xml:space="preserve"> [</w:t>
            </w:r>
            <w:r w:rsidRPr="000F08E2">
              <w:rPr>
                <w:rFonts w:ascii="맑은 고딕" w:eastAsia="맑은 고딕" w:hAnsi="맑은 고딕" w:hint="eastAsia"/>
              </w:rPr>
              <w:t xml:space="preserve">키워드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>태그]</w:t>
            </w:r>
            <w:r w:rsidRPr="000F08E2">
              <w:rPr>
                <w:rFonts w:ascii="맑은 고딕" w:eastAsia="맑은 고딕" w:hAnsi="맑은 고딕"/>
              </w:rPr>
              <w:t xml:space="preserve">. </w:t>
            </w:r>
            <w:r w:rsidRPr="000F08E2">
              <w:rPr>
                <w:rFonts w:ascii="맑은 고딕" w:eastAsia="맑은 고딕" w:hAnsi="맑은 고딕" w:hint="eastAsia"/>
              </w:rPr>
              <w:t>태그는 복수 설정할 수 있으므로 검색에서도 복수 태그로 검색할 수 있게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C4FD" w14:textId="62B94663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3C1BBFCB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B50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019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EA78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키워드와 태그를 비롯해 코디를 구성하는 아이템도 수정할 수 있도록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2C9" w14:textId="06576C92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305C3A77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A01F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82C8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삭제한다.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EB01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 영구히 삭제한다.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4F9E" w14:textId="05BFE9C4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492B7432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A77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</w:t>
            </w:r>
            <w:r w:rsidR="00551F06" w:rsidRPr="000F08E2">
              <w:rPr>
                <w:rFonts w:ascii="맑은 고딕" w:eastAsia="맑은 고딕" w:hAnsi="맑은 고딕"/>
              </w:rPr>
              <w:t>19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8D70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즐겨찾기를 추가한다.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F76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사용자가 즐겨찾기에 의류 또는 코디 세트를 등록하면 해당 항목을 골라 볼 수 있도록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B9A" w14:textId="7403D427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62911FDF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8A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</w:t>
            </w:r>
            <w:r w:rsidR="00551F06" w:rsidRPr="000F08E2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E2F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즐겨찾기를 </w:t>
            </w:r>
            <w:r w:rsidR="00261B0F" w:rsidRPr="000F08E2">
              <w:rPr>
                <w:rFonts w:ascii="맑은 고딕" w:eastAsia="맑은 고딕" w:hAnsi="맑은 고딕" w:hint="eastAsia"/>
              </w:rPr>
              <w:t>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8E2F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</w:t>
            </w:r>
            <w:r w:rsidR="00261B0F" w:rsidRPr="000F08E2">
              <w:rPr>
                <w:rFonts w:ascii="맑은 고딕" w:eastAsia="맑은 고딕" w:hAnsi="맑은 고딕" w:hint="eastAsia"/>
              </w:rPr>
              <w:t xml:space="preserve"> 되어 있는 의류 및 코디 세트 리스트를</w:t>
            </w:r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261B0F" w:rsidRPr="000F08E2">
              <w:rPr>
                <w:rFonts w:ascii="맑은 고딕" w:eastAsia="맑은 고딕" w:hAnsi="맑은 고딕" w:hint="eastAsia"/>
              </w:rPr>
              <w:t>열람한다.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61E3" w14:textId="6DFA20BB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261B0F" w:rsidRPr="00D54A11" w14:paraId="27AE494B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A91E" w14:textId="77777777" w:rsidR="00261B0F" w:rsidRPr="000F08E2" w:rsidRDefault="00261B0F" w:rsidP="00261B0F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E73" w14:textId="77777777" w:rsidR="00261B0F" w:rsidRPr="000F08E2" w:rsidRDefault="00261B0F" w:rsidP="00261B0F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즐겨찾기를 해제한다.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D0A5" w14:textId="77777777" w:rsidR="00261B0F" w:rsidRPr="000F08E2" w:rsidRDefault="00261B0F" w:rsidP="00261B0F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즐겨찾기를 해제한다.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0CA0" w14:textId="092B5188" w:rsidR="00261B0F" w:rsidRPr="000F08E2" w:rsidRDefault="55B117F5" w:rsidP="00261B0F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261B0F" w:rsidRPr="00D54A11" w14:paraId="735EEE6A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7CC3" w14:textId="77777777" w:rsidR="00261B0F" w:rsidRPr="000F08E2" w:rsidRDefault="00261B0F" w:rsidP="00261B0F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3FB9" w14:textId="77777777" w:rsidR="00261B0F" w:rsidRPr="000F08E2" w:rsidRDefault="00261B0F" w:rsidP="00261B0F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달력에 </w:t>
            </w:r>
            <w:r w:rsidR="00110769"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추가한다.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71DA" w14:textId="77777777" w:rsidR="00261B0F" w:rsidRPr="000F08E2" w:rsidRDefault="00261B0F" w:rsidP="00261B0F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애플리케이션에서 제공하는 캘린더에 </w:t>
            </w:r>
            <w:r w:rsidRPr="000F08E2">
              <w:rPr>
                <w:rFonts w:ascii="맑은 고딕" w:eastAsia="맑은 고딕" w:hAnsi="맑은 고딕"/>
              </w:rPr>
              <w:t>[</w:t>
            </w:r>
            <w:r w:rsidRPr="000F08E2">
              <w:rPr>
                <w:rFonts w:ascii="맑은 고딕" w:eastAsia="맑은 고딕" w:hAnsi="맑은 고딕" w:hint="eastAsia"/>
              </w:rPr>
              <w:t xml:space="preserve">오늘의 코디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>코멘트]를 추가한다.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8347" w14:textId="51F36877" w:rsidR="00261B0F" w:rsidRPr="000F08E2" w:rsidRDefault="55B117F5" w:rsidP="00261B0F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261B0F" w:rsidRPr="00D54A11" w14:paraId="67D3FBEC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5E7C" w14:textId="77777777" w:rsidR="00261B0F" w:rsidRPr="000F08E2" w:rsidRDefault="00261B0F" w:rsidP="00261B0F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715E" w14:textId="77777777" w:rsidR="00261B0F" w:rsidRPr="000F08E2" w:rsidRDefault="00110769" w:rsidP="00261B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="00261B0F"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176F" w14:textId="77777777" w:rsidR="00261B0F" w:rsidRPr="000F08E2" w:rsidRDefault="00261B0F" w:rsidP="00261B0F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선택하면 해당 날짜에 작성된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F9EE" w14:textId="4042211D" w:rsidR="00261B0F" w:rsidRPr="000F08E2" w:rsidRDefault="55B117F5" w:rsidP="00261B0F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261B0F" w:rsidRPr="00D54A11" w14:paraId="0D0252E4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6C1E" w14:textId="77777777" w:rsidR="00261B0F" w:rsidRPr="000F08E2" w:rsidRDefault="00261B0F" w:rsidP="00261B0F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9D80" w14:textId="77777777" w:rsidR="00261B0F" w:rsidRPr="000F08E2" w:rsidRDefault="00110769" w:rsidP="00261B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="00261B0F" w:rsidRPr="000F08E2">
              <w:rPr>
                <w:rFonts w:ascii="맑은 고딕" w:eastAsia="맑은 고딕" w:hAnsi="맑은 고딕" w:hint="eastAsia"/>
              </w:rPr>
              <w:t>를 수정한다.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3934" w14:textId="3AE27226" w:rsidR="00261B0F" w:rsidRPr="000F08E2" w:rsidRDefault="3D0FD47A" w:rsidP="00261B0F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3D0FD47A">
              <w:rPr>
                <w:rFonts w:ascii="맑은 고딕" w:eastAsia="맑은 고딕" w:hAnsi="맑은 고딕"/>
              </w:rPr>
              <w:t>OOTD를 수정한다. 오늘의 코디, 코멘트를 수정할 수 있다.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438E" w14:textId="0488F371" w:rsidR="00261B0F" w:rsidRPr="000F08E2" w:rsidRDefault="55B117F5" w:rsidP="00261B0F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261B0F" w:rsidRPr="00D54A11" w14:paraId="02ECD413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B711" w14:textId="77777777" w:rsidR="00261B0F" w:rsidRPr="000F08E2" w:rsidRDefault="00261B0F" w:rsidP="00261B0F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D089" w14:textId="77777777" w:rsidR="00261B0F" w:rsidRPr="000F08E2" w:rsidRDefault="00110769" w:rsidP="00261B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="00261B0F" w:rsidRPr="000F08E2">
              <w:rPr>
                <w:rFonts w:ascii="맑은 고딕" w:eastAsia="맑은 고딕" w:hAnsi="맑은 고딕" w:hint="eastAsia"/>
              </w:rPr>
              <w:t>를 삭제한다.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C494" w14:textId="77777777" w:rsidR="00261B0F" w:rsidRPr="000F08E2" w:rsidRDefault="00261B0F" w:rsidP="00261B0F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선택하고 삭제하면 해당날짜의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영구히 삭제한다.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2D12" w14:textId="4DF62C77" w:rsidR="00261B0F" w:rsidRPr="000F08E2" w:rsidRDefault="55B117F5" w:rsidP="00261B0F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</w:tbl>
    <w:p w14:paraId="529089C9" w14:textId="77777777" w:rsidR="0017696D" w:rsidRPr="00201AED" w:rsidRDefault="0017696D" w:rsidP="00BE571A"/>
    <w:p w14:paraId="0E02B64C" w14:textId="77777777" w:rsidR="00357453" w:rsidRDefault="0017696D" w:rsidP="00BE571A">
      <w:r>
        <w:br w:type="page"/>
      </w:r>
    </w:p>
    <w:p w14:paraId="6DBA4487" w14:textId="06BCA5C2" w:rsidR="001723F7" w:rsidRDefault="00357453" w:rsidP="003A2AF1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r>
        <w:rPr>
          <w:rFonts w:hint="eastAsia"/>
        </w:rPr>
        <w:lastRenderedPageBreak/>
        <w:t>유스케이스 다이어그램</w:t>
      </w:r>
      <w:bookmarkStart w:id="16" w:name="_Toc287096158"/>
      <w:bookmarkEnd w:id="14"/>
      <w:bookmarkEnd w:id="15"/>
    </w:p>
    <w:p w14:paraId="016C1074" w14:textId="77777777" w:rsidR="00302200" w:rsidRPr="00302200" w:rsidRDefault="00302200" w:rsidP="00302200"/>
    <w:p w14:paraId="1DE3D1E0" w14:textId="2F9BB953" w:rsidR="001723F7" w:rsidRPr="001723F7" w:rsidRDefault="00302200" w:rsidP="001723F7">
      <w:r>
        <w:rPr>
          <w:noProof/>
        </w:rPr>
        <w:drawing>
          <wp:inline distT="0" distB="0" distL="0" distR="0" wp14:anchorId="042175B4" wp14:editId="729CDC4F">
            <wp:extent cx="5400040" cy="7218045"/>
            <wp:effectExtent l="0" t="0" r="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3F7">
        <w:br w:type="page"/>
      </w:r>
    </w:p>
    <w:p w14:paraId="47F74854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r>
        <w:rPr>
          <w:rFonts w:hint="eastAsia"/>
        </w:rPr>
        <w:lastRenderedPageBreak/>
        <w:t>유스케이스 기술</w:t>
      </w:r>
      <w:bookmarkEnd w:id="16"/>
      <w:bookmarkEnd w:id="17"/>
    </w:p>
    <w:p w14:paraId="749EA311" w14:textId="77777777" w:rsidR="000C1642" w:rsidRPr="00C25FFA" w:rsidRDefault="55B117F5" w:rsidP="55B117F5">
      <w:pPr>
        <w:pStyle w:val="4"/>
      </w:pPr>
      <w:r>
        <w:t>ID: 유스케이스 명</w:t>
      </w:r>
    </w:p>
    <w:p w14:paraId="3C611CFD" w14:textId="0EAF453B" w:rsidR="000C1642" w:rsidRDefault="000C1642" w:rsidP="55B117F5"/>
    <w:p w14:paraId="53095F23" w14:textId="11408BCC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UC001 : 로그인을 한다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5347CB5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2D657AD" w14:textId="44ACB55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3C25" w14:textId="154F14A6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형태의 아이디와 패스워드를 입력하여 로그인을 시도한다.</w:t>
            </w:r>
          </w:p>
        </w:tc>
      </w:tr>
      <w:tr w:rsidR="55B117F5" w14:paraId="5A8C153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BE781ED" w14:textId="1256C02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관련 액터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C6CBF" w14:textId="35F7B72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6989CF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2BF9F8" w14:textId="742C6E4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2833B" w14:textId="69F8730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3AACFA3B" w14:textId="3BCD8C8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회원가입이 되어 있어야 한다.</w:t>
            </w:r>
          </w:p>
        </w:tc>
      </w:tr>
      <w:tr w:rsidR="55B117F5" w14:paraId="2E0FC13A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C31717A" w14:textId="2CE4311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12B31" w14:textId="0E88F62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메인 화면으로 이동한다.</w:t>
            </w:r>
          </w:p>
        </w:tc>
      </w:tr>
      <w:tr w:rsidR="55B117F5" w14:paraId="096B0E9E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CBC2658" w14:textId="7A2D1549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143A" w14:textId="6538461A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F266" w14:textId="333680E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어플리케이션을 실행한다.</w:t>
            </w:r>
          </w:p>
        </w:tc>
      </w:tr>
      <w:tr w:rsidR="55B117F5" w14:paraId="447859C6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D01F88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A7CDF" w14:textId="7FDF9171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40627" w14:textId="2B837918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아이디와 패스워드를 입력하여 로그인을 시도한다.</w:t>
            </w:r>
          </w:p>
        </w:tc>
      </w:tr>
      <w:tr w:rsidR="55B117F5" w14:paraId="676B0C55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363038" w14:textId="4261BBC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2D50" w14:textId="09122F95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A01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0848" w14:textId="64D88E17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아이디와 패스워드를 입력하지 않고 소셜 로그인 버튼을 클릭하여 소셜 로그인을 시도한다.</w:t>
            </w:r>
          </w:p>
        </w:tc>
      </w:tr>
      <w:tr w:rsidR="55B117F5" w14:paraId="1219FD62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76C105F" w14:textId="458F6CA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68D7" w14:textId="3CD2E5B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A4C0" w14:textId="25E2BA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이메일 패스워드 방식의 로그인에서 아이디 또는 비밀번호가 틀렸다면 “ID 또는 패스워드가 잘못되었습니다.”라는 토스트 메시지를 띄운다. </w:t>
            </w:r>
          </w:p>
        </w:tc>
      </w:tr>
      <w:tr w:rsidR="55B117F5" w14:paraId="7D9E7211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9BF7337" w14:textId="49C03C1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A2B0" w14:textId="40EF6FF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AAF9" w14:textId="32806D0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0AE51DCB" w14:textId="77777777" w:rsidTr="55B117F5">
        <w:tc>
          <w:tcPr>
            <w:tcW w:w="150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C87883D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160D" w14:textId="1C016C5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586E" w14:textId="4FE2EB7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B01→A01</w:t>
            </w:r>
          </w:p>
        </w:tc>
      </w:tr>
      <w:tr w:rsidR="55B117F5" w14:paraId="48B22C6E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654C721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E3C5B" w14:textId="31B3A10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SN003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0A57" w14:textId="0346FA2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B01→B02→E01</w:t>
            </w:r>
          </w:p>
        </w:tc>
      </w:tr>
    </w:tbl>
    <w:p w14:paraId="5EDBF8AD" w14:textId="6F269BDF" w:rsidR="000C1642" w:rsidRDefault="000C1642" w:rsidP="55B117F5">
      <w:pPr>
        <w:rPr>
          <w:rFonts w:asciiTheme="minorEastAsia" w:eastAsiaTheme="minorEastAsia" w:hAnsiTheme="minorEastAsia" w:cstheme="minorEastAsia"/>
        </w:rPr>
      </w:pPr>
    </w:p>
    <w:p w14:paraId="6A7EBFD0" w14:textId="79075682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UC002 : 회원가입을 한다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15"/>
        <w:gridCol w:w="5865"/>
      </w:tblGrid>
      <w:tr w:rsidR="55B117F5" w14:paraId="73534199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B1B79CF" w14:textId="51C940E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56D10" w14:textId="75AB46A6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이메일 ID 와 패스워드를 설정하는 방식으로 회원가입을 한다.</w:t>
            </w:r>
          </w:p>
        </w:tc>
      </w:tr>
      <w:tr w:rsidR="55B117F5" w14:paraId="766175F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4B163E1" w14:textId="00EE8319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관련 액터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20E7" w14:textId="1FEBCBF0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0D833212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A0285E3" w14:textId="0953D03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7C613" w14:textId="3653C80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691F0962" w14:textId="093FA74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화면에서 회원가입 버튼을 클릭했다.</w:t>
            </w:r>
          </w:p>
        </w:tc>
      </w:tr>
      <w:tr w:rsidR="55B117F5" w14:paraId="2D16B9A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513747D" w14:textId="4CECBBC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F7F45" w14:textId="5AE5621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페이지로 이동한다.</w:t>
            </w:r>
          </w:p>
        </w:tc>
      </w:tr>
      <w:tr w:rsidR="55B117F5" w14:paraId="45E9D4CB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7E6AF71" w14:textId="1729399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BEA9B" w14:textId="7440776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1B1D1" w14:textId="3B8D990F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회원가입 버튼을 클릭한다.</w:t>
            </w:r>
          </w:p>
        </w:tc>
      </w:tr>
      <w:tr w:rsidR="55B117F5" w14:paraId="58EDCD60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84F171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4B77" w14:textId="52F65D6C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AFF1A" w14:textId="6EBCD3F8" w:rsidR="55B117F5" w:rsidRDefault="55B117F5" w:rsidP="55B117F5">
            <w:pPr>
              <w:ind w:left="400" w:hangingChars="200" w:hanging="40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이메일과 비밀번호, 닉네임을 입력하고 성별, 나이를입력 후 회원가입 버튼을 클릭한다.</w:t>
            </w:r>
          </w:p>
        </w:tc>
      </w:tr>
      <w:tr w:rsidR="55B117F5" w14:paraId="26D77A7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ACD7706" w14:textId="2319C02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082EE" w14:textId="3D45514D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A01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2801C" w14:textId="0FD6A671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소셜 회원가입 버튼을 클릭하여 해당 서비스로 회원가입을 시도한다.</w:t>
            </w:r>
          </w:p>
        </w:tc>
      </w:tr>
      <w:tr w:rsidR="55B117F5" w14:paraId="26E8FEB2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23B7FD4" w14:textId="21D69474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1344D" w14:textId="3D68042B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67027" w14:textId="6F1550FA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이미 등록된 아이디일 경우 “사용 중인 아이디입니다.” 라고 토스트 메시지를 띄운다.</w:t>
            </w:r>
          </w:p>
        </w:tc>
      </w:tr>
      <w:tr w:rsidR="55B117F5" w14:paraId="719A54E3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31D775F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708F" w14:textId="687929A7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8381" w14:textId="29A489B3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유효하지 않은 이메일 형식일 경우, ‘유효하지 않은 이메일 형식입니다’ 라는 토스트 메시지를 띄운다.</w:t>
            </w:r>
          </w:p>
        </w:tc>
      </w:tr>
      <w:tr w:rsidR="55B117F5" w14:paraId="5B755018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536ABF0" w14:textId="033EA36F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A737" w14:textId="359276E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D853E" w14:textId="6E79D03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4A2FDCC1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3BC4326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3C5CA" w14:textId="2B76357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33694" w14:textId="327C1BC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B01→A01</w:t>
            </w:r>
          </w:p>
        </w:tc>
      </w:tr>
      <w:tr w:rsidR="55B117F5" w14:paraId="7CB59ADB" w14:textId="77777777" w:rsidTr="55B117F5">
        <w:tc>
          <w:tcPr>
            <w:tcW w:w="150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EA5BA4A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E564" w14:textId="21BEA7C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SN003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AC827" w14:textId="3D893991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B01→B02→E01</w:t>
            </w:r>
          </w:p>
        </w:tc>
      </w:tr>
      <w:tr w:rsidR="55B117F5" w14:paraId="4781CFE2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99887C3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E0CE" w14:textId="2BEF887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SN004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9AD8" w14:textId="344033D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B01→B02→E02</w:t>
            </w:r>
          </w:p>
        </w:tc>
      </w:tr>
    </w:tbl>
    <w:p w14:paraId="1761E2C2" w14:textId="20E7EA2A" w:rsidR="000C1642" w:rsidRDefault="000C1642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</w:p>
    <w:p w14:paraId="0B532A3F" w14:textId="50760943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UC003 : 비밀번호를 찾는다.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0E17B99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62F85FF" w14:textId="40AD4AF8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80BA" w14:textId="1B9495B0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입력한 이메일에 맞는 비밀번호를 찾는다.</w:t>
            </w:r>
          </w:p>
        </w:tc>
      </w:tr>
      <w:tr w:rsidR="55B117F5" w14:paraId="1659319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60A2FDA" w14:textId="56C35D2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관련 액터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3BED" w14:textId="552195B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47B32A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7A871B" w14:textId="0D41C56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82DD" w14:textId="002941E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449BACCE" w14:textId="27DBE2B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회원가입이 되어 있어야 한다.</w:t>
            </w:r>
          </w:p>
          <w:p w14:paraId="5747B3BA" w14:textId="1BA66DB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로그인 페이지에서 비밀번호 찾기 버튼을 누른다.</w:t>
            </w:r>
          </w:p>
        </w:tc>
      </w:tr>
      <w:tr w:rsidR="55B117F5" w14:paraId="06E9C4A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FE75662" w14:textId="7FC1490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24AA0" w14:textId="2336504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비밀번호를 재설정 하는 화면으로 이동한다.</w:t>
            </w:r>
          </w:p>
        </w:tc>
      </w:tr>
      <w:tr w:rsidR="55B117F5" w14:paraId="0A14C097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9690A72" w14:textId="20A44AD8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DB185" w14:textId="01F65B38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C87" w14:textId="38C761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찾고 싶은 비밀번호의 ID를 입력한다.</w:t>
            </w:r>
          </w:p>
        </w:tc>
      </w:tr>
      <w:tr w:rsidR="55B117F5" w14:paraId="13459240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5F759B2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E45A6" w14:textId="7EC52F2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C24F" w14:textId="59D02014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해당 이메일로 전송된 인증 메일을 확인하고 인증 버튼을 누른다.</w:t>
            </w:r>
          </w:p>
        </w:tc>
      </w:tr>
      <w:tr w:rsidR="55B117F5" w14:paraId="222D1377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8F8FAD5" w14:textId="5E53627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E2776" w14:textId="72C9F544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4B53" w14:textId="58F64FC4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51221B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B9FF5C7" w14:textId="31700C6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8A47F" w14:textId="1F58B5D0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52AA" w14:textId="758C790B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가입되지 않은 이메일을 기입했을 경우 “가입되지 않은 이메일입니다.” 라는 토스트 메시지를 보인다.</w:t>
            </w:r>
          </w:p>
        </w:tc>
      </w:tr>
      <w:tr w:rsidR="55B117F5" w14:paraId="49319474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F84A7FE" w14:textId="4A9E09D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60C5" w14:textId="6791C10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B136" w14:textId="00B308B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5654DD9C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EE6F4D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E403" w14:textId="170A4571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DE299" w14:textId="6716290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2980C65E" w14:textId="69003809" w:rsidR="000C1642" w:rsidRDefault="000C1642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</w:p>
    <w:p w14:paraId="59B83440" w14:textId="135D74FE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UC004 : 로그아웃 한다.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055220EA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7BD8277" w14:textId="39E356E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CB694" w14:textId="0F3E66F3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사용자가 로그아웃 버튼을 눌러 로그아웃 한다. </w:t>
            </w:r>
          </w:p>
        </w:tc>
      </w:tr>
      <w:tr w:rsidR="55B117F5" w14:paraId="08E2E93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E176AA" w14:textId="78C784F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관련 액터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9E77" w14:textId="125C92D3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</w:t>
            </w:r>
          </w:p>
        </w:tc>
      </w:tr>
      <w:tr w:rsidR="55B117F5" w14:paraId="7C5663E3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097A496" w14:textId="2D76CD9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61F26" w14:textId="5668D0D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71522660" w14:textId="462C459C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로그인이 되어 있다.</w:t>
            </w:r>
          </w:p>
        </w:tc>
      </w:tr>
      <w:tr w:rsidR="55B117F5" w14:paraId="0D02E0F4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565B181" w14:textId="6D88E7D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9672" w14:textId="2C6A485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페이지로 이동한다.</w:t>
            </w:r>
          </w:p>
        </w:tc>
      </w:tr>
      <w:tr w:rsidR="55B117F5" w14:paraId="57D0754D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5989044" w14:textId="4E3BCC52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75D2D" w14:textId="617E6F98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7D4FD" w14:textId="3D92839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로그아웃 버튼을 클릭한다.</w:t>
            </w:r>
          </w:p>
        </w:tc>
      </w:tr>
      <w:tr w:rsidR="55B117F5" w14:paraId="788D9844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A8CE5F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DD04" w14:textId="6A2A26CD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95F7" w14:textId="5026BE2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“로그아웃 하시겠습니까?” 의 내용을 담은 팝업 창이 뜨고 예를 클릭한다.</w:t>
            </w:r>
          </w:p>
        </w:tc>
      </w:tr>
      <w:tr w:rsidR="55B117F5" w14:paraId="63FD2999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E67CA88" w14:textId="49F3A0D2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89DF" w14:textId="6A5D4C79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01AA" w14:textId="01DD00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44B435B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F0C291" w14:textId="0CE7125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7D27F" w14:textId="65AABF1B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9915" w14:textId="656EA7A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“로그아웃 하시겠습니까?”라는 팝업창이 떴을 때 아니오를 클릭한다.</w:t>
            </w:r>
          </w:p>
        </w:tc>
      </w:tr>
      <w:tr w:rsidR="55B117F5" w14:paraId="2831771F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7D90E52" w14:textId="0207FD2F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lastRenderedPageBreak/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1AE5" w14:textId="6F2BC29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AB6C5" w14:textId="1064231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77D67136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CBF19A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2C5E" w14:textId="0A5037C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4CB69" w14:textId="1C96916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10C9370D" w14:textId="6A606CBF" w:rsidR="000C1642" w:rsidRDefault="000C1642" w:rsidP="55B117F5">
      <w:pPr>
        <w:rPr>
          <w:rFonts w:asciiTheme="minorEastAsia" w:eastAsiaTheme="minorEastAsia" w:hAnsiTheme="minorEastAsia" w:cstheme="minorEastAsia"/>
        </w:rPr>
      </w:pPr>
    </w:p>
    <w:p w14:paraId="579395E1" w14:textId="14175C71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UC005: 회원 정보를 수정한다.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544410A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227E598" w14:textId="2EEBBC3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4C44" w14:textId="4C03305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닉네임, 비밀번호 등의 회원 정보를 수정한다.</w:t>
            </w:r>
          </w:p>
        </w:tc>
      </w:tr>
      <w:tr w:rsidR="55B117F5" w14:paraId="0598F58C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5A8B720" w14:textId="1B8DA76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관련 액터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0125" w14:textId="6ADFEECA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1EFCEC9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27C11BC" w14:textId="70DDF57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3A16" w14:textId="76F01C8A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40589EFC" w14:textId="4329987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되어 있어야 한다.</w:t>
            </w:r>
          </w:p>
          <w:p w14:paraId="49EC3467" w14:textId="6C8ECF02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설정 버튼을 누르고 이어 내 정보를 클릭한다.</w:t>
            </w:r>
          </w:p>
        </w:tc>
      </w:tr>
      <w:tr w:rsidR="55B117F5" w14:paraId="10477917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490D972" w14:textId="59418510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96C0D" w14:textId="55A52E3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메인 화면으로 이동한다.</w:t>
            </w:r>
          </w:p>
        </w:tc>
      </w:tr>
      <w:tr w:rsidR="55B117F5" w14:paraId="3AD3E569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B51166" w14:textId="5F6F1E0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799D4" w14:textId="01C4DDC7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7AD13" w14:textId="50062783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수정할 정보를 수정한다.</w:t>
            </w:r>
          </w:p>
        </w:tc>
      </w:tr>
      <w:tr w:rsidR="55B117F5" w14:paraId="2A75A102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568A750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A4138" w14:textId="4A2DF1B6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06E2" w14:textId="33725A92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저장 버튼을 클릭한다.</w:t>
            </w:r>
          </w:p>
        </w:tc>
      </w:tr>
      <w:tr w:rsidR="55B117F5" w14:paraId="4C820BB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2685F8C" w14:textId="541196B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1A2E" w14:textId="19138930" w:rsidR="55B117F5" w:rsidRDefault="55B117F5" w:rsidP="55B117F5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6C13F" w14:textId="1AD98437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40B4434D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E31E4B3" w14:textId="39D871A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515D" w14:textId="51DB6564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BA7C" w14:textId="0B18F77B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비밀번호를 재설정 했는데 비밀번호 조건에 맞지 않으면 “비밀번호 조건이 맞지 않습니다” 라고 토스트 메시지를 보인다.</w:t>
            </w:r>
          </w:p>
        </w:tc>
      </w:tr>
      <w:tr w:rsidR="55B117F5" w14:paraId="35360472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ACF66EF" w14:textId="16BC197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E45F" w14:textId="4596973C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C827D" w14:textId="67372E9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1D4131D2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CB8A11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EEA6D" w14:textId="357CD73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07A3" w14:textId="7D1D464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04E2BA3E" w14:textId="16F47644" w:rsidR="000C1642" w:rsidRDefault="000C1642" w:rsidP="55B117F5"/>
    <w:p w14:paraId="090F81C4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 xml:space="preserve">ID: </w:t>
      </w:r>
      <w:r w:rsidRPr="00B46F76">
        <w:rPr>
          <w:rFonts w:ascii="맑은 고딕" w:eastAsia="맑은 고딕" w:hAnsi="맑은 고딕"/>
          <w:b/>
          <w:bCs/>
        </w:rPr>
        <w:t xml:space="preserve">UC006 : </w:t>
      </w:r>
      <w:r w:rsidRPr="00B46F76">
        <w:rPr>
          <w:rFonts w:ascii="맑은 고딕" w:eastAsia="맑은 고딕" w:hAnsi="맑은 고딕" w:hint="eastAsia"/>
          <w:b/>
          <w:bCs/>
        </w:rPr>
        <w:t>회원 탈퇴한다.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69578513" w14:textId="77777777" w:rsidTr="00B46F76">
        <w:tc>
          <w:tcPr>
            <w:tcW w:w="1550" w:type="dxa"/>
            <w:shd w:val="clear" w:color="auto" w:fill="CCCCCC"/>
            <w:vAlign w:val="center"/>
          </w:tcPr>
          <w:p w14:paraId="32F1FA3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81A05A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회원을 탈퇴한다. 해당 회원의 모든 개인정보를 비롯한 앱 데이터가 영구히 삭제된다.</w:t>
            </w:r>
          </w:p>
        </w:tc>
      </w:tr>
      <w:tr w:rsidR="0079542C" w:rsidRPr="00B46F76" w14:paraId="29F17AE6" w14:textId="77777777" w:rsidTr="00B46F76">
        <w:tc>
          <w:tcPr>
            <w:tcW w:w="1550" w:type="dxa"/>
            <w:shd w:val="clear" w:color="auto" w:fill="CCCCCC"/>
            <w:vAlign w:val="center"/>
          </w:tcPr>
          <w:p w14:paraId="5D99069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29E9CC8" w14:textId="358C8223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6B15E258" w14:textId="77777777" w:rsidTr="00B46F76">
        <w:tc>
          <w:tcPr>
            <w:tcW w:w="1550" w:type="dxa"/>
            <w:shd w:val="clear" w:color="auto" w:fill="CCCCCC"/>
            <w:vAlign w:val="center"/>
          </w:tcPr>
          <w:p w14:paraId="3004A60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D61C6D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53496B1B" w14:textId="77777777" w:rsidTr="00B46F76">
        <w:tc>
          <w:tcPr>
            <w:tcW w:w="1550" w:type="dxa"/>
            <w:shd w:val="clear" w:color="auto" w:fill="CCCCCC"/>
            <w:vAlign w:val="center"/>
          </w:tcPr>
          <w:p w14:paraId="41994BA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0F8C925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회원 탈퇴에 성공하면 로그인 페이지로 화면을 전환한다.</w:t>
            </w:r>
          </w:p>
        </w:tc>
      </w:tr>
      <w:tr w:rsidR="0079542C" w:rsidRPr="00B46F76" w14:paraId="1EF04C8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29EBC6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EAEB433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F44013C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7E81DBE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3B519C9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5AAEAB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8FB5F4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설정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을 누른다.</w:t>
            </w:r>
          </w:p>
        </w:tc>
      </w:tr>
      <w:tr w:rsidR="0079542C" w:rsidRPr="00B46F76" w14:paraId="7958842D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6DD71CC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863935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17A66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설정에서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내 정보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를 선택한다.</w:t>
            </w:r>
          </w:p>
        </w:tc>
      </w:tr>
      <w:tr w:rsidR="0079542C" w:rsidRPr="00B46F76" w14:paraId="7829386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3D3B7CB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C3ED3E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1154AAC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회원 탈퇴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하기’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버튼을 누른다.</w:t>
            </w:r>
          </w:p>
        </w:tc>
      </w:tr>
      <w:tr w:rsidR="0079542C" w:rsidRPr="00B46F76" w14:paraId="47D232AD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06702D8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E4F082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BEB9579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탈퇴 안내 팝업창을 띄운다.</w:t>
            </w:r>
          </w:p>
        </w:tc>
      </w:tr>
      <w:tr w:rsidR="0079542C" w:rsidRPr="00B46F76" w14:paraId="7EB5DD3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5EEEA17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9976CFE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613D10AE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79542C" w:rsidRPr="00B46F76" w14:paraId="1BB3348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1F395EA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8CB084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07</w:t>
            </w:r>
          </w:p>
        </w:tc>
        <w:tc>
          <w:tcPr>
            <w:tcW w:w="6042" w:type="dxa"/>
            <w:shd w:val="clear" w:color="auto" w:fill="auto"/>
          </w:tcPr>
          <w:p w14:paraId="40085BB6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데이터가 삭제된다.</w:t>
            </w:r>
          </w:p>
        </w:tc>
      </w:tr>
      <w:tr w:rsidR="0079542C" w:rsidRPr="00B46F76" w14:paraId="11207907" w14:textId="77777777" w:rsidTr="00B46F76">
        <w:tc>
          <w:tcPr>
            <w:tcW w:w="1550" w:type="dxa"/>
            <w:shd w:val="clear" w:color="auto" w:fill="CCCCCC"/>
            <w:vAlign w:val="center"/>
          </w:tcPr>
          <w:p w14:paraId="44F1F51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54E826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15ABD65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79542C" w:rsidRPr="00B46F76" w14:paraId="3199EFC3" w14:textId="77777777" w:rsidTr="00B46F76">
        <w:tc>
          <w:tcPr>
            <w:tcW w:w="1550" w:type="dxa"/>
            <w:shd w:val="clear" w:color="auto" w:fill="CCCCCC"/>
            <w:vAlign w:val="center"/>
          </w:tcPr>
          <w:p w14:paraId="25CFB0E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BC2451B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6E1DAF6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취소 버튼을 누르면 팝업창이 닫히며 데이터는 그대로 유지된다.</w:t>
            </w:r>
          </w:p>
        </w:tc>
      </w:tr>
      <w:tr w:rsidR="0079542C" w:rsidRPr="00B46F76" w14:paraId="4A92AAB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98FECA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217669DC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6C7D06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B07</w:t>
            </w:r>
          </w:p>
        </w:tc>
      </w:tr>
      <w:tr w:rsidR="0079542C" w:rsidRPr="00B46F76" w14:paraId="7CB6CB6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7AC7AF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EF5FD9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2E0E7BF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BA74236" w14:textId="77777777" w:rsidR="0079542C" w:rsidRPr="00B46F76" w:rsidRDefault="0079542C" w:rsidP="0079542C">
      <w:pPr>
        <w:rPr>
          <w:rFonts w:ascii="맑은 고딕" w:eastAsia="맑은 고딕" w:hAnsi="맑은 고딕"/>
        </w:rPr>
        <w:sectPr w:rsidR="0079542C" w:rsidRPr="00B46F76" w:rsidSect="00ED0B5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2AA3BFD9" w14:textId="77777777" w:rsidR="0079542C" w:rsidRPr="00B46F76" w:rsidRDefault="0079542C" w:rsidP="0079542C">
      <w:pPr>
        <w:rPr>
          <w:rFonts w:ascii="맑은 고딕" w:eastAsia="맑은 고딕" w:hAnsi="맑은 고딕"/>
        </w:rPr>
        <w:sectPr w:rsidR="0079542C" w:rsidRPr="00B46F76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6703C471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16941060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 xml:space="preserve">C007 : </w:t>
      </w:r>
      <w:r w:rsidRPr="00B46F76">
        <w:rPr>
          <w:rFonts w:ascii="맑은 고딕" w:eastAsia="맑은 고딕" w:hAnsi="맑은 고딕" w:hint="eastAsia"/>
          <w:b/>
          <w:bCs/>
        </w:rPr>
        <w:t>초기 화면을 구성한다. (최초 실행 시 1회)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79542C" w:rsidRPr="00B46F76" w14:paraId="5E10C0C5" w14:textId="77777777" w:rsidTr="00B46F76">
        <w:tc>
          <w:tcPr>
            <w:tcW w:w="1550" w:type="dxa"/>
            <w:shd w:val="clear" w:color="auto" w:fill="CCCCCC"/>
            <w:vAlign w:val="center"/>
          </w:tcPr>
          <w:p w14:paraId="4944E6E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359FB7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회원의 취향, 데일리 코디 루틴 등 맞춤형 데이터를 기반으로 한 초기 화면을 설정한다.</w:t>
            </w:r>
          </w:p>
        </w:tc>
      </w:tr>
      <w:tr w:rsidR="0079542C" w:rsidRPr="00B46F76" w14:paraId="314722AC" w14:textId="77777777" w:rsidTr="00B46F76">
        <w:tc>
          <w:tcPr>
            <w:tcW w:w="1550" w:type="dxa"/>
            <w:shd w:val="clear" w:color="auto" w:fill="CCCCCC"/>
            <w:vAlign w:val="center"/>
          </w:tcPr>
          <w:p w14:paraId="43C03CC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0E877C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79542C" w:rsidRPr="00B46F76" w14:paraId="4A8FDB9C" w14:textId="77777777" w:rsidTr="00B46F76">
        <w:tc>
          <w:tcPr>
            <w:tcW w:w="1550" w:type="dxa"/>
            <w:shd w:val="clear" w:color="auto" w:fill="CCCCCC"/>
            <w:vAlign w:val="center"/>
          </w:tcPr>
          <w:p w14:paraId="1109E81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41A934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사용자가 최초 회원 가입자다.</w:t>
            </w:r>
          </w:p>
        </w:tc>
      </w:tr>
      <w:tr w:rsidR="0079542C" w:rsidRPr="00B46F76" w14:paraId="75C62594" w14:textId="77777777" w:rsidTr="00B46F76">
        <w:tc>
          <w:tcPr>
            <w:tcW w:w="1550" w:type="dxa"/>
            <w:shd w:val="clear" w:color="auto" w:fill="CCCCCC"/>
            <w:vAlign w:val="center"/>
          </w:tcPr>
          <w:p w14:paraId="0BE8D5F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E64A2CA" w14:textId="394FFA36" w:rsidR="0079542C" w:rsidRPr="004B703D" w:rsidRDefault="004B703D" w:rsidP="00B46F76">
            <w:pPr>
              <w:rPr>
                <w:rStyle w:val="ae"/>
                <w:rFonts w:asciiTheme="minorEastAsia" w:eastAsiaTheme="minorEastAsia" w:hAnsiTheme="minorEastAsia"/>
                <w:color w:val="000000"/>
              </w:rPr>
            </w:pPr>
            <w:r w:rsidRPr="004B703D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홈 화면으로 이동한다.</w:t>
            </w:r>
          </w:p>
        </w:tc>
      </w:tr>
      <w:tr w:rsidR="0079542C" w:rsidRPr="00B46F76" w14:paraId="4F5F79C5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D9C84E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8A30ED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27D638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회원 가입을 한다.</w:t>
            </w:r>
          </w:p>
        </w:tc>
      </w:tr>
      <w:tr w:rsidR="0079542C" w:rsidRPr="00B46F76" w14:paraId="35E9BED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CCF6B09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C4A046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E978583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로그인을 한다.</w:t>
            </w:r>
          </w:p>
        </w:tc>
      </w:tr>
      <w:tr w:rsidR="0079542C" w:rsidRPr="00B46F76" w14:paraId="1A7C30CB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34C210A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9C670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D29750C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좋아하는 계절을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보기는 리스트 형태로 출력한다.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중복 선택이 가능하며 하단의 화살표 버튼을 누르면 다음 페이지로 이동한다.</w:t>
            </w:r>
          </w:p>
        </w:tc>
      </w:tr>
      <w:tr w:rsidR="0079542C" w:rsidRPr="00B46F76" w14:paraId="4BC1839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96890A6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B81ECEC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26AF18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선호하는 옷 스타일링을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이후는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과 동일한 과정이다.</w:t>
            </w:r>
          </w:p>
        </w:tc>
      </w:tr>
      <w:tr w:rsidR="0079542C" w:rsidRPr="00B46F76" w14:paraId="5360599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9E1273E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DAB5FFF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228E97C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선호하는 의류 종류를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이후는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과 동일한 과정이다.</w:t>
            </w:r>
          </w:p>
        </w:tc>
      </w:tr>
      <w:tr w:rsidR="0079542C" w:rsidRPr="00B46F76" w14:paraId="219357F7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25AFD6F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7B9488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4A20BF55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이름과 함께 웰컴 팝업창을 띄운다.</w:t>
            </w:r>
          </w:p>
          <w:p w14:paraId="6558FA9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x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) 00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님,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어서 오세요!</w:t>
            </w:r>
          </w:p>
        </w:tc>
      </w:tr>
      <w:tr w:rsidR="0079542C" w:rsidRPr="00B46F76" w14:paraId="5FF9674D" w14:textId="77777777" w:rsidTr="00B46F76">
        <w:tc>
          <w:tcPr>
            <w:tcW w:w="1550" w:type="dxa"/>
            <w:shd w:val="clear" w:color="auto" w:fill="CCCCCC"/>
            <w:vAlign w:val="center"/>
          </w:tcPr>
          <w:p w14:paraId="2CA26D0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E3D9EA0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CFB4E58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회원 가입 이후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2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회 이상 접속하는 것이라면 기본 홈 화면을 출력한다.</w:t>
            </w:r>
          </w:p>
        </w:tc>
      </w:tr>
      <w:tr w:rsidR="0079542C" w:rsidRPr="00B46F76" w14:paraId="30AED077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DFCCCE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64EF67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E5226FE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어플이 강제 종료되었을 경우 회원 가입 정보를 저장하지 않는다.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재접속하였을 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B01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부터 시작한다.</w:t>
            </w:r>
          </w:p>
        </w:tc>
      </w:tr>
      <w:tr w:rsidR="0079542C" w:rsidRPr="00B46F76" w14:paraId="5F5DB45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D80382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F7F31B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14:paraId="15364E1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02 ~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과정에서 어플이 강제 종료되어도 회원 가입 정보를 기억한다.</w:t>
            </w:r>
          </w:p>
        </w:tc>
      </w:tr>
      <w:tr w:rsidR="0079542C" w:rsidRPr="00B46F76" w14:paraId="70EA9A53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8DD845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529EF2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C912FF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02 ~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05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과정에서 어플이 강제 종료되었을 경우 재접속하였을 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B02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부터 시작한다.</w:t>
            </w:r>
          </w:p>
        </w:tc>
      </w:tr>
      <w:tr w:rsidR="0079542C" w:rsidRPr="00B46F76" w14:paraId="2304B38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32F4C3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88D14E1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766EFA7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어플이 강제 종료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되어도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B01 ~ B05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 데이터를 저장한다.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재접속하였을 때 초기 화면이 아닌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UC008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 기본 홈 화면을 출력한다.</w:t>
            </w:r>
          </w:p>
        </w:tc>
      </w:tr>
      <w:tr w:rsidR="0079542C" w:rsidRPr="00B46F76" w14:paraId="7CA429D4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66753E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시나리오</w:t>
            </w:r>
          </w:p>
        </w:tc>
        <w:tc>
          <w:tcPr>
            <w:tcW w:w="932" w:type="dxa"/>
          </w:tcPr>
          <w:p w14:paraId="450A77F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DA84D2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6E342CF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40E59C5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3AC301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  <w:tc>
          <w:tcPr>
            <w:tcW w:w="6042" w:type="dxa"/>
          </w:tcPr>
          <w:p w14:paraId="3FBDC4D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B01→E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5823F58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2ADCB8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066FFE5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3</w:t>
            </w:r>
          </w:p>
        </w:tc>
        <w:tc>
          <w:tcPr>
            <w:tcW w:w="6042" w:type="dxa"/>
          </w:tcPr>
          <w:p w14:paraId="4A73D0F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6EE6A3B5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68F5AE3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49EB9A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4</w:t>
            </w:r>
          </w:p>
        </w:tc>
        <w:tc>
          <w:tcPr>
            <w:tcW w:w="6042" w:type="dxa"/>
          </w:tcPr>
          <w:p w14:paraId="08458AB3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</w:tr>
      <w:tr w:rsidR="0079542C" w:rsidRPr="00B46F76" w14:paraId="1566C32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12336D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EFA9E4E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6042" w:type="dxa"/>
          </w:tcPr>
          <w:p w14:paraId="4F9800E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225A96D3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0858F1B3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573D19B9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 xml:space="preserve">C008 : </w:t>
      </w:r>
      <w:r w:rsidRPr="00B46F76">
        <w:rPr>
          <w:rFonts w:ascii="맑은 고딕" w:eastAsia="맑은 고딕" w:hAnsi="맑은 고딕" w:hint="eastAsia"/>
          <w:b/>
          <w:bCs/>
        </w:rPr>
        <w:t>홈 화면을 구성한다.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79542C" w:rsidRPr="00B46F76" w14:paraId="72AC65F2" w14:textId="77777777" w:rsidTr="00B46F76">
        <w:tc>
          <w:tcPr>
            <w:tcW w:w="1550" w:type="dxa"/>
            <w:shd w:val="clear" w:color="auto" w:fill="CCCCCC"/>
            <w:vAlign w:val="center"/>
          </w:tcPr>
          <w:p w14:paraId="5E10A2C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F426F1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검색창, 현재 날씨에 따른 코디 가이드라인(텍스트), 옷 전체보기를 출력한다.</w:t>
            </w:r>
          </w:p>
        </w:tc>
      </w:tr>
      <w:tr w:rsidR="0079542C" w:rsidRPr="00B46F76" w14:paraId="2667CC68" w14:textId="77777777" w:rsidTr="00B46F76">
        <w:tc>
          <w:tcPr>
            <w:tcW w:w="1550" w:type="dxa"/>
            <w:shd w:val="clear" w:color="auto" w:fill="CCCCCC"/>
            <w:vAlign w:val="center"/>
          </w:tcPr>
          <w:p w14:paraId="5ACFF5A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70F70D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79542C" w:rsidRPr="00B46F76" w14:paraId="44E240CB" w14:textId="77777777" w:rsidTr="00B46F76">
        <w:tc>
          <w:tcPr>
            <w:tcW w:w="1550" w:type="dxa"/>
            <w:shd w:val="clear" w:color="auto" w:fill="CCCCCC"/>
            <w:vAlign w:val="center"/>
          </w:tcPr>
          <w:p w14:paraId="77197A8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7EC1EC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332204F1" w14:textId="77777777" w:rsidTr="00B46F76">
        <w:tc>
          <w:tcPr>
            <w:tcW w:w="1550" w:type="dxa"/>
            <w:shd w:val="clear" w:color="auto" w:fill="CCCCCC"/>
            <w:vAlign w:val="center"/>
          </w:tcPr>
          <w:p w14:paraId="36DC7F3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409482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79542C" w:rsidRPr="00B46F76" w14:paraId="44F026D7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3B24664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E7535C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19D91D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40D4117C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4C0EE231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20854B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4A6749A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홈 화면을 출력한다.</w:t>
            </w:r>
          </w:p>
        </w:tc>
      </w:tr>
      <w:tr w:rsidR="0079542C" w:rsidRPr="00B46F76" w14:paraId="3BBB555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2AF9E36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655412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FB05BB7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검색창,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옷 전체보기,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설정 등을 선택한다.</w:t>
            </w:r>
          </w:p>
        </w:tc>
      </w:tr>
      <w:tr w:rsidR="0079542C" w:rsidRPr="00B46F76" w14:paraId="46D8F4A5" w14:textId="77777777" w:rsidTr="00B46F76">
        <w:tc>
          <w:tcPr>
            <w:tcW w:w="1550" w:type="dxa"/>
            <w:shd w:val="clear" w:color="auto" w:fill="CCCCCC"/>
            <w:vAlign w:val="center"/>
          </w:tcPr>
          <w:p w14:paraId="1CC4FC7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C161442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613F635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뒤로 가기 버튼을 누르면 이전 단계로 돌아간다.</w:t>
            </w:r>
          </w:p>
        </w:tc>
      </w:tr>
      <w:tr w:rsidR="0079542C" w:rsidRPr="00B46F76" w14:paraId="265A9CFF" w14:textId="77777777" w:rsidTr="00B46F76">
        <w:tc>
          <w:tcPr>
            <w:tcW w:w="1550" w:type="dxa"/>
            <w:shd w:val="clear" w:color="auto" w:fill="CCCCCC"/>
            <w:vAlign w:val="center"/>
          </w:tcPr>
          <w:p w14:paraId="0C2E29E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20AFD40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AA27B2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최초 회원 가입시 어플을 실행한다면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 xml:space="preserve"> </w:t>
            </w:r>
            <w:r w:rsidRPr="00B46F76">
              <w:rPr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U</w:t>
            </w:r>
            <w:r w:rsidRPr="00B46F76">
              <w:rPr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>C007</w:t>
            </w:r>
            <w:r w:rsidRPr="00B46F76">
              <w:rPr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의 초기 화면을 보여준다.</w:t>
            </w:r>
          </w:p>
        </w:tc>
      </w:tr>
      <w:tr w:rsidR="0079542C" w:rsidRPr="00B46F76" w14:paraId="4AA061FC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D45ADB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5261F7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2921E4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</w:p>
        </w:tc>
      </w:tr>
      <w:tr w:rsidR="0079542C" w:rsidRPr="00B46F76" w14:paraId="78C951D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5DBD25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D22477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71CD94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E556A0A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0DD1DFAC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477E7B63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 xml:space="preserve">C009 : </w:t>
      </w:r>
      <w:r w:rsidRPr="00B46F76">
        <w:rPr>
          <w:rFonts w:ascii="맑은 고딕" w:eastAsia="맑은 고딕" w:hAnsi="맑은 고딕" w:hint="eastAsia"/>
          <w:b/>
          <w:bCs/>
        </w:rPr>
        <w:t>의류 정보를 등록(추가)한다.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4EC54825" w14:textId="77777777" w:rsidTr="00B46F76">
        <w:tc>
          <w:tcPr>
            <w:tcW w:w="1550" w:type="dxa"/>
            <w:shd w:val="clear" w:color="auto" w:fill="CCCCCC"/>
            <w:vAlign w:val="center"/>
          </w:tcPr>
          <w:p w14:paraId="5A505DC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299851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사용자로부터 다음의 정보를 입력 받아 의류 정보를 추가한다. [의류의 사진 / 태그]. 태그는 복수 기입이 가능하다. 사용자가 추가적으로 의류 정보를 기입할 수 있다.</w:t>
            </w:r>
          </w:p>
        </w:tc>
      </w:tr>
      <w:tr w:rsidR="0079542C" w:rsidRPr="00B46F76" w14:paraId="47CF5907" w14:textId="77777777" w:rsidTr="00B46F76">
        <w:tc>
          <w:tcPr>
            <w:tcW w:w="1550" w:type="dxa"/>
            <w:shd w:val="clear" w:color="auto" w:fill="CCCCCC"/>
            <w:vAlign w:val="center"/>
          </w:tcPr>
          <w:p w14:paraId="016DA2CA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관련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액터</w:t>
            </w:r>
          </w:p>
        </w:tc>
        <w:tc>
          <w:tcPr>
            <w:tcW w:w="6974" w:type="dxa"/>
            <w:gridSpan w:val="2"/>
          </w:tcPr>
          <w:p w14:paraId="660ACFB6" w14:textId="37986589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0532EC29" w14:textId="77777777" w:rsidTr="00B46F76">
        <w:tc>
          <w:tcPr>
            <w:tcW w:w="1550" w:type="dxa"/>
            <w:shd w:val="clear" w:color="auto" w:fill="CCCCCC"/>
            <w:vAlign w:val="center"/>
          </w:tcPr>
          <w:p w14:paraId="789733A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사전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974" w:type="dxa"/>
            <w:gridSpan w:val="2"/>
          </w:tcPr>
          <w:p w14:paraId="5BA5DD9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31BD4B92" w14:textId="77777777" w:rsidTr="00B46F76">
        <w:tc>
          <w:tcPr>
            <w:tcW w:w="1550" w:type="dxa"/>
            <w:shd w:val="clear" w:color="auto" w:fill="CCCCCC"/>
            <w:vAlign w:val="center"/>
          </w:tcPr>
          <w:p w14:paraId="0D9A8F8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사후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974" w:type="dxa"/>
            <w:gridSpan w:val="2"/>
          </w:tcPr>
          <w:p w14:paraId="7D7FFA9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79542C" w:rsidRPr="00B46F76" w14:paraId="218EEB7C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608FC4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기본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61C2FA45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008180A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393ED068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2ECC233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FE2E350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E37442A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의류 카테고리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를 선택한다.</w:t>
            </w:r>
          </w:p>
        </w:tc>
      </w:tr>
      <w:tr w:rsidR="0079542C" w:rsidRPr="00B46F76" w14:paraId="2CBB044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9CDF4C2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D337B30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2B09A992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추가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79542C" w:rsidRPr="00B46F76" w14:paraId="6C57449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DA0FC01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3F079C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B7C586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의류의 사진을 첨부한다.</w:t>
            </w:r>
          </w:p>
        </w:tc>
      </w:tr>
      <w:tr w:rsidR="0079542C" w:rsidRPr="00B46F76" w14:paraId="32E3ED4B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AEF86CF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2139C5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4560EFFF" w14:textId="77777777" w:rsidR="0079542C" w:rsidRPr="00B46F76" w:rsidRDefault="0079542C" w:rsidP="00B46F76">
            <w:pPr>
              <w:jc w:val="left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태그를 기입한다.</w:t>
            </w:r>
          </w:p>
        </w:tc>
      </w:tr>
      <w:tr w:rsidR="0079542C" w:rsidRPr="00B46F76" w14:paraId="51FC5EC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D13370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533E1A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0264040F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추가적인 의류 정보를 작성한다.</w:t>
            </w:r>
          </w:p>
        </w:tc>
      </w:tr>
      <w:tr w:rsidR="0079542C" w:rsidRPr="00B46F76" w14:paraId="14E2FA67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9CC11DE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4D656E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07</w:t>
            </w:r>
          </w:p>
        </w:tc>
        <w:tc>
          <w:tcPr>
            <w:tcW w:w="6042" w:type="dxa"/>
            <w:shd w:val="clear" w:color="auto" w:fill="auto"/>
          </w:tcPr>
          <w:p w14:paraId="2DCFB86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저장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79542C" w:rsidRPr="00B46F76" w14:paraId="2A590EEF" w14:textId="77777777" w:rsidTr="00B46F76">
        <w:tc>
          <w:tcPr>
            <w:tcW w:w="1550" w:type="dxa"/>
            <w:shd w:val="clear" w:color="auto" w:fill="CCCCCC"/>
            <w:vAlign w:val="center"/>
          </w:tcPr>
          <w:p w14:paraId="62ACFBD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대안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21471AD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FDD5D8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01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이후 과정에서 뒤로 가기 버튼을 누르면 이전 단계로 돌아간다.</w:t>
            </w:r>
          </w:p>
        </w:tc>
      </w:tr>
      <w:tr w:rsidR="0079542C" w:rsidRPr="00B46F76" w14:paraId="35E4C10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359E9DF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예외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211F274F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333D0F9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B04 과정을 거치지 않았을 경우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‘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사진을 등록해주세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lastRenderedPageBreak/>
              <w:t>요.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경고 메세지를 띄운다.</w:t>
            </w:r>
          </w:p>
        </w:tc>
      </w:tr>
      <w:tr w:rsidR="0079542C" w:rsidRPr="00B46F76" w14:paraId="0B10B1F5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3CE7BA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36A28B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AA87155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B06에서 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과정을 거치지 않았을 경우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태그를 작성해주세요.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경고 메세지를 띄운다.</w:t>
            </w:r>
          </w:p>
        </w:tc>
      </w:tr>
      <w:tr w:rsidR="0079542C" w:rsidRPr="00B46F76" w14:paraId="5928D80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A87C2F2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54E879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10B3B4B9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에서 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와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B05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과정을 거치지 않았을 경우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글을 작성해주세요.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경고 메시지를 띄운다.</w:t>
            </w:r>
          </w:p>
        </w:tc>
      </w:tr>
      <w:tr w:rsidR="0079542C" w:rsidRPr="00B46F76" w14:paraId="358F88BB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EF44E93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시나리오</w:t>
            </w:r>
          </w:p>
        </w:tc>
        <w:tc>
          <w:tcPr>
            <w:tcW w:w="932" w:type="dxa"/>
          </w:tcPr>
          <w:p w14:paraId="4D77229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6E75BAE3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</w:p>
        </w:tc>
      </w:tr>
      <w:tr w:rsidR="0079542C" w:rsidRPr="00B46F76" w14:paraId="057CF2E0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E7D47E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073D085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B75E91E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  <w:tr w:rsidR="0079542C" w:rsidRPr="00B46F76" w14:paraId="727C849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57E401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76D551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8676AE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</w:tr>
      <w:tr w:rsidR="0079542C" w:rsidRPr="00B46F76" w14:paraId="080252C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DF6A36A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69E7F35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026F6F0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3</w:t>
            </w:r>
          </w:p>
        </w:tc>
      </w:tr>
    </w:tbl>
    <w:p w14:paraId="5C2D8457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593AE05A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 xml:space="preserve">C010 : </w:t>
      </w:r>
      <w:r w:rsidRPr="00B46F76">
        <w:rPr>
          <w:rFonts w:ascii="맑은 고딕" w:eastAsia="맑은 고딕" w:hAnsi="맑은 고딕" w:hint="eastAsia"/>
          <w:b/>
          <w:bCs/>
        </w:rPr>
        <w:t>의류 정보를 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064FD73A" w14:textId="77777777" w:rsidTr="00B46F76">
        <w:tc>
          <w:tcPr>
            <w:tcW w:w="1550" w:type="dxa"/>
            <w:shd w:val="clear" w:color="auto" w:fill="CCCCCC"/>
            <w:vAlign w:val="center"/>
          </w:tcPr>
          <w:p w14:paraId="42BDB6A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316373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사용자가 설정한 태그를 기반으로 해당하는 옷을 검색한다.</w:t>
            </w:r>
          </w:p>
        </w:tc>
      </w:tr>
      <w:tr w:rsidR="0079542C" w:rsidRPr="00B46F76" w14:paraId="67672FEF" w14:textId="77777777" w:rsidTr="00B46F76">
        <w:tc>
          <w:tcPr>
            <w:tcW w:w="1550" w:type="dxa"/>
            <w:shd w:val="clear" w:color="auto" w:fill="CCCCCC"/>
            <w:vAlign w:val="center"/>
          </w:tcPr>
          <w:p w14:paraId="400074A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C893946" w14:textId="05D0B05B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45D0EB81" w14:textId="77777777" w:rsidTr="00B46F76">
        <w:tc>
          <w:tcPr>
            <w:tcW w:w="1550" w:type="dxa"/>
            <w:shd w:val="clear" w:color="auto" w:fill="CCCCCC"/>
            <w:vAlign w:val="center"/>
          </w:tcPr>
          <w:p w14:paraId="7CA6C74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536E3E1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044877E5" w14:textId="77777777" w:rsidTr="00B46F76">
        <w:tc>
          <w:tcPr>
            <w:tcW w:w="1550" w:type="dxa"/>
            <w:shd w:val="clear" w:color="auto" w:fill="CCCCCC"/>
            <w:vAlign w:val="center"/>
          </w:tcPr>
          <w:p w14:paraId="7AE7999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1FD0F80" w14:textId="4A73D439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</w:t>
            </w:r>
            <w:r w:rsidR="004B703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출력 페이지로 넘어간다.</w:t>
            </w:r>
          </w:p>
        </w:tc>
      </w:tr>
      <w:tr w:rsidR="0079542C" w:rsidRPr="00B46F76" w14:paraId="569D2E9F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6B2C503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E0E983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0F2330C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19A5B65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7126CB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8E28CD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641E973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검색창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을 선택한다.</w:t>
            </w:r>
          </w:p>
        </w:tc>
      </w:tr>
      <w:tr w:rsidR="0079542C" w:rsidRPr="00B46F76" w14:paraId="37A747A8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5513872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7EF252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C717521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목록에서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해당하는 하위 항목을 설정한다.</w:t>
            </w:r>
          </w:p>
        </w:tc>
      </w:tr>
      <w:tr w:rsidR="0079542C" w:rsidRPr="00B46F76" w14:paraId="7AF94750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774DB9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919D8DF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FA1BDBF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태그 또는 키워드를 입력하고 검색 버튼을 누른다.</w:t>
            </w:r>
          </w:p>
        </w:tc>
      </w:tr>
      <w:tr w:rsidR="0079542C" w:rsidRPr="00B46F76" w14:paraId="5C9E0FFF" w14:textId="77777777" w:rsidTr="00B46F76">
        <w:tc>
          <w:tcPr>
            <w:tcW w:w="1550" w:type="dxa"/>
            <w:shd w:val="clear" w:color="auto" w:fill="CCCCCC"/>
            <w:vAlign w:val="center"/>
          </w:tcPr>
          <w:p w14:paraId="4831BCE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727BE1C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AB4FEC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79542C" w:rsidRPr="00B46F76" w14:paraId="1298AAD4" w14:textId="77777777" w:rsidTr="00B46F76">
        <w:tc>
          <w:tcPr>
            <w:tcW w:w="1550" w:type="dxa"/>
            <w:shd w:val="clear" w:color="auto" w:fill="CCCCCC"/>
            <w:vAlign w:val="center"/>
          </w:tcPr>
          <w:p w14:paraId="36D89A5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EA5698D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ACF0251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검색 결과가 없을 경우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검색 결과가 없습니다.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메시지와 함께 빈 화면을 출력한다.</w:t>
            </w:r>
          </w:p>
        </w:tc>
      </w:tr>
      <w:tr w:rsidR="0079542C" w:rsidRPr="00B46F76" w14:paraId="5EF2A1F5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5DE52D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D1CFB6A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BE5EE4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</w:p>
        </w:tc>
      </w:tr>
      <w:tr w:rsidR="0079542C" w:rsidRPr="00B46F76" w14:paraId="211E63C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D3C2C7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883944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5ADB10B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</w:tbl>
    <w:p w14:paraId="25E599F6" w14:textId="77777777" w:rsidR="00F6059C" w:rsidRPr="00B46F76" w:rsidRDefault="00F6059C" w:rsidP="000C1642">
      <w:pPr>
        <w:rPr>
          <w:rFonts w:ascii="맑은 고딕" w:eastAsia="맑은 고딕" w:hAnsi="맑은 고딕"/>
        </w:rPr>
      </w:pPr>
    </w:p>
    <w:p w14:paraId="74504AB4" w14:textId="77777777" w:rsidR="0079542C" w:rsidRDefault="0079542C" w:rsidP="000C1642">
      <w:pPr>
        <w:sectPr w:rsidR="0079542C" w:rsidSect="00ED0B5B">
          <w:headerReference w:type="default" r:id="rId17"/>
          <w:footerReference w:type="even" r:id="rId18"/>
          <w:footerReference w:type="default" r:id="rId19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74EE183" w14:textId="77777777" w:rsidR="007E70C2" w:rsidRPr="000F08E2" w:rsidRDefault="007E70C2" w:rsidP="000C1642">
      <w:pPr>
        <w:rPr>
          <w:rFonts w:ascii="맑은 고딕" w:eastAsia="맑은 고딕" w:hAnsi="맑은 고딕"/>
        </w:rPr>
        <w:sectPr w:rsidR="007E70C2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82E3DD3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C011 : </w:t>
      </w:r>
      <w:r w:rsidRPr="000F08E2">
        <w:rPr>
          <w:rFonts w:ascii="맑은 고딕" w:eastAsia="맑은 고딕" w:hAnsi="맑은 고딕" w:hint="eastAsia"/>
          <w:b/>
          <w:bCs/>
        </w:rPr>
        <w:t>등록된 의류 정보를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234AD45A" w14:textId="77777777" w:rsidTr="0028176E">
        <w:tc>
          <w:tcPr>
            <w:tcW w:w="1550" w:type="dxa"/>
            <w:shd w:val="clear" w:color="auto" w:fill="CCCCCC"/>
            <w:vAlign w:val="center"/>
          </w:tcPr>
          <w:p w14:paraId="61069C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5A7D95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어플에 등록된 의류를 클릭하면 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 정보를 출력한다.</w:t>
            </w:r>
          </w:p>
        </w:tc>
      </w:tr>
      <w:tr w:rsidR="00F6059C" w:rsidRPr="000F08E2" w14:paraId="4D2BF61C" w14:textId="77777777" w:rsidTr="0028176E">
        <w:tc>
          <w:tcPr>
            <w:tcW w:w="1550" w:type="dxa"/>
            <w:shd w:val="clear" w:color="auto" w:fill="CCCCCC"/>
            <w:vAlign w:val="center"/>
          </w:tcPr>
          <w:p w14:paraId="08C1351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71DCC1A" w14:textId="30D63076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4F831E82" w14:textId="77777777" w:rsidTr="0028176E">
        <w:tc>
          <w:tcPr>
            <w:tcW w:w="1550" w:type="dxa"/>
            <w:shd w:val="clear" w:color="auto" w:fill="CCCCCC"/>
            <w:vAlign w:val="center"/>
          </w:tcPr>
          <w:p w14:paraId="2A8D62F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D1A92E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의류를 클릭한다.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</w:p>
        </w:tc>
      </w:tr>
      <w:tr w:rsidR="00F6059C" w:rsidRPr="000F08E2" w14:paraId="579EBCA6" w14:textId="77777777" w:rsidTr="0028176E">
        <w:tc>
          <w:tcPr>
            <w:tcW w:w="1550" w:type="dxa"/>
            <w:shd w:val="clear" w:color="auto" w:fill="CCCCCC"/>
            <w:vAlign w:val="center"/>
          </w:tcPr>
          <w:p w14:paraId="74363299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E3FFB76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36C82B2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FB823E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645B7C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BA7E798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의류의 사진을 클릭한다.</w:t>
            </w:r>
          </w:p>
        </w:tc>
      </w:tr>
      <w:tr w:rsidR="00F6059C" w:rsidRPr="000F08E2" w14:paraId="4D2386D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4DE9D49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B44E352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CD1868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사진을 확대해서 보여 줌과 동시에 해당 의류에 등록된 상세 정보(태그,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출력한다.</w:t>
            </w:r>
          </w:p>
        </w:tc>
      </w:tr>
      <w:tr w:rsidR="00F6059C" w:rsidRPr="000F08E2" w14:paraId="48564D21" w14:textId="77777777" w:rsidTr="0028176E">
        <w:tc>
          <w:tcPr>
            <w:tcW w:w="1550" w:type="dxa"/>
            <w:shd w:val="clear" w:color="auto" w:fill="CCCCCC"/>
            <w:vAlign w:val="center"/>
          </w:tcPr>
          <w:p w14:paraId="66F7F79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1E21267" w14:textId="77777777" w:rsidR="00F6059C" w:rsidRPr="000F08E2" w:rsidRDefault="00F6059C" w:rsidP="00F6059C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8E8DC3F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40D75DE1" w14:textId="77777777" w:rsidTr="0028176E">
        <w:tc>
          <w:tcPr>
            <w:tcW w:w="1550" w:type="dxa"/>
            <w:shd w:val="clear" w:color="auto" w:fill="CCCCCC"/>
            <w:vAlign w:val="center"/>
          </w:tcPr>
          <w:p w14:paraId="31D9C89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AF0843A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80D49DC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2B9A84F4" w14:textId="77777777" w:rsidTr="0028176E">
        <w:tc>
          <w:tcPr>
            <w:tcW w:w="1550" w:type="dxa"/>
            <w:shd w:val="clear" w:color="auto" w:fill="CCCCCC"/>
            <w:vAlign w:val="center"/>
          </w:tcPr>
          <w:p w14:paraId="21395C3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093EE9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63508A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</w:p>
        </w:tc>
      </w:tr>
    </w:tbl>
    <w:p w14:paraId="61EB4FA4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0"/>
          <w:footerReference w:type="even" r:id="rId21"/>
          <w:footerReference w:type="default" r:id="rId2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B5B3FF7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6B1A419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C012 : </w:t>
      </w:r>
      <w:r w:rsidRPr="000F08E2">
        <w:rPr>
          <w:rFonts w:ascii="맑은 고딕" w:eastAsia="맑은 고딕" w:hAnsi="맑은 고딕" w:hint="eastAsia"/>
          <w:b/>
          <w:bCs/>
        </w:rPr>
        <w:t>등록된 의류 정보를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51270166" w14:textId="77777777" w:rsidTr="0028176E">
        <w:tc>
          <w:tcPr>
            <w:tcW w:w="1550" w:type="dxa"/>
            <w:shd w:val="clear" w:color="auto" w:fill="CCCCCC"/>
            <w:vAlign w:val="center"/>
          </w:tcPr>
          <w:p w14:paraId="37F123D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8F95B0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의류의 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키워드를 수정한다.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수정이라 함은 의류 세부 정보의 추가 및 삭제를 의미한다.</w:t>
            </w:r>
          </w:p>
        </w:tc>
      </w:tr>
      <w:tr w:rsidR="00F6059C" w:rsidRPr="000F08E2" w14:paraId="00B23BD0" w14:textId="77777777" w:rsidTr="0028176E">
        <w:tc>
          <w:tcPr>
            <w:tcW w:w="1550" w:type="dxa"/>
            <w:shd w:val="clear" w:color="auto" w:fill="CCCCCC"/>
            <w:vAlign w:val="center"/>
          </w:tcPr>
          <w:p w14:paraId="606D93A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6C723B8" w14:textId="178F21F5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48C292C6" w14:textId="77777777" w:rsidTr="0028176E">
        <w:tc>
          <w:tcPr>
            <w:tcW w:w="1550" w:type="dxa"/>
            <w:shd w:val="clear" w:color="auto" w:fill="CCCCCC"/>
            <w:vAlign w:val="center"/>
          </w:tcPr>
          <w:p w14:paraId="50AD589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52CF513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</w:p>
        </w:tc>
      </w:tr>
      <w:tr w:rsidR="00F6059C" w:rsidRPr="000F08E2" w14:paraId="40D7552B" w14:textId="77777777" w:rsidTr="0028176E">
        <w:tc>
          <w:tcPr>
            <w:tcW w:w="1550" w:type="dxa"/>
            <w:shd w:val="clear" w:color="auto" w:fill="CCCCCC"/>
            <w:vAlign w:val="center"/>
          </w:tcPr>
          <w:p w14:paraId="6B858A99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D22F329" w14:textId="3FCB039A" w:rsidR="00F6059C" w:rsidRPr="000F08E2" w:rsidRDefault="004B703D" w:rsidP="0028176E">
            <w:pPr>
              <w:rPr>
                <w:rStyle w:val="ae"/>
                <w:rFonts w:ascii="맑은 고딕" w:eastAsia="맑은 고딕" w:hAnsi="맑은 고딕" w:hint="eastAsia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수정된 의류 열람 페이지로 넘어간다.</w:t>
            </w:r>
          </w:p>
        </w:tc>
      </w:tr>
      <w:tr w:rsidR="00F6059C" w:rsidRPr="000F08E2" w14:paraId="3B5C7F66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FEB346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D462ED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87F6BEF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의류를 클릭한다.</w:t>
            </w:r>
          </w:p>
        </w:tc>
      </w:tr>
      <w:tr w:rsidR="00F6059C" w:rsidRPr="000F08E2" w14:paraId="4070D6E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6904225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7467A54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5CFD023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 버튼을 누른다.</w:t>
            </w:r>
          </w:p>
        </w:tc>
      </w:tr>
      <w:tr w:rsidR="00F6059C" w:rsidRPr="000F08E2" w14:paraId="46606E71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3F2715B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6F3846E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072C37A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의류의 세부정보(사진,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수정(추가,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)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F6059C" w:rsidRPr="000F08E2" w14:paraId="4D3F542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C79BE49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586038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614272E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저장 버튼을 누른다.</w:t>
            </w:r>
          </w:p>
        </w:tc>
      </w:tr>
      <w:tr w:rsidR="00F6059C" w:rsidRPr="000F08E2" w14:paraId="50245089" w14:textId="77777777" w:rsidTr="0028176E">
        <w:tc>
          <w:tcPr>
            <w:tcW w:w="1550" w:type="dxa"/>
            <w:shd w:val="clear" w:color="auto" w:fill="CCCCCC"/>
            <w:vAlign w:val="center"/>
          </w:tcPr>
          <w:p w14:paraId="118CFBA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89FA73C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FDF9A03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5DA324B7" w14:textId="77777777" w:rsidTr="0028176E">
        <w:tc>
          <w:tcPr>
            <w:tcW w:w="1550" w:type="dxa"/>
            <w:shd w:val="clear" w:color="auto" w:fill="CCCCCC"/>
            <w:vAlign w:val="center"/>
          </w:tcPr>
          <w:p w14:paraId="1C3283BE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8F4E00C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54405E6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79F41A97" w14:textId="77777777" w:rsidTr="0028176E">
        <w:tc>
          <w:tcPr>
            <w:tcW w:w="1550" w:type="dxa"/>
            <w:shd w:val="clear" w:color="auto" w:fill="CCCCCC"/>
            <w:vAlign w:val="center"/>
          </w:tcPr>
          <w:p w14:paraId="56C46A5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4830F1C9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8B885D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</w:tr>
    </w:tbl>
    <w:p w14:paraId="24AD129C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EAFB8F9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657FB2D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C013 : </w:t>
      </w:r>
      <w:r w:rsidRPr="000F08E2">
        <w:rPr>
          <w:rFonts w:ascii="맑은 고딕" w:eastAsia="맑은 고딕" w:hAnsi="맑은 고딕" w:hint="eastAsia"/>
          <w:b/>
          <w:bCs/>
        </w:rPr>
        <w:t>등록된 의류 정보를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0302E3D3" w14:textId="77777777" w:rsidTr="0028176E">
        <w:tc>
          <w:tcPr>
            <w:tcW w:w="1550" w:type="dxa"/>
            <w:shd w:val="clear" w:color="auto" w:fill="CCCCCC"/>
            <w:vAlign w:val="center"/>
          </w:tcPr>
          <w:p w14:paraId="084BDB9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1332AE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 정보를 영구히 삭제한다.</w:t>
            </w:r>
          </w:p>
        </w:tc>
      </w:tr>
      <w:tr w:rsidR="00F6059C" w:rsidRPr="000F08E2" w14:paraId="3111CA00" w14:textId="77777777" w:rsidTr="0028176E">
        <w:tc>
          <w:tcPr>
            <w:tcW w:w="1550" w:type="dxa"/>
            <w:shd w:val="clear" w:color="auto" w:fill="CCCCCC"/>
            <w:vAlign w:val="center"/>
          </w:tcPr>
          <w:p w14:paraId="20EAD6B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C3B1141" w14:textId="675A8740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6AF24AC2" w14:textId="77777777" w:rsidTr="0028176E">
        <w:tc>
          <w:tcPr>
            <w:tcW w:w="1550" w:type="dxa"/>
            <w:shd w:val="clear" w:color="auto" w:fill="CCCCCC"/>
            <w:vAlign w:val="center"/>
          </w:tcPr>
          <w:p w14:paraId="127F1E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1BAEBB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F6059C" w:rsidRPr="000F08E2" w14:paraId="42DD05BA" w14:textId="77777777" w:rsidTr="0028176E">
        <w:tc>
          <w:tcPr>
            <w:tcW w:w="1550" w:type="dxa"/>
            <w:shd w:val="clear" w:color="auto" w:fill="CCCCCC"/>
            <w:vAlign w:val="center"/>
          </w:tcPr>
          <w:p w14:paraId="6C2AEEE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61C32FE" w14:textId="75771E0F" w:rsidR="00F6059C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누르기 전의 화면으로 돌아간다.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예를 들어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의류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검색 결과에서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의류를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선택하고 삭제했다면,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 페이지로 돌아간다.</w:t>
            </w:r>
          </w:p>
        </w:tc>
      </w:tr>
      <w:tr w:rsidR="00F6059C" w:rsidRPr="000F08E2" w14:paraId="7B67DE86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3431870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B1655A2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2E0213C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의류를 클릭한다.</w:t>
            </w:r>
          </w:p>
        </w:tc>
      </w:tr>
      <w:tr w:rsidR="00F6059C" w:rsidRPr="000F08E2" w14:paraId="1C025D4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AD0B1D0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3427193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70BD54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F6059C" w:rsidRPr="000F08E2" w14:paraId="58C854D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1C0A40A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61DF2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23BB0555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경고 문구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삭제하시겠습니까?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를 띄운다.</w:t>
            </w:r>
          </w:p>
        </w:tc>
      </w:tr>
      <w:tr w:rsidR="00F6059C" w:rsidRPr="000F08E2" w14:paraId="4A5802EE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86B701C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CB897E5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0A80F1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선택한다.</w:t>
            </w:r>
          </w:p>
        </w:tc>
      </w:tr>
      <w:tr w:rsidR="00F6059C" w:rsidRPr="000F08E2" w14:paraId="1F32535D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D753DEE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D58DC2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CAC0B17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의류가 삭제된다.</w:t>
            </w:r>
          </w:p>
        </w:tc>
      </w:tr>
      <w:tr w:rsidR="00F6059C" w:rsidRPr="000F08E2" w14:paraId="566083D0" w14:textId="77777777" w:rsidTr="0028176E">
        <w:tc>
          <w:tcPr>
            <w:tcW w:w="1550" w:type="dxa"/>
            <w:shd w:val="clear" w:color="auto" w:fill="CCCCCC"/>
            <w:vAlign w:val="center"/>
          </w:tcPr>
          <w:p w14:paraId="68B4E0B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E1E9736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69BE9AD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17FB3E68" w14:textId="77777777" w:rsidTr="0028176E">
        <w:tc>
          <w:tcPr>
            <w:tcW w:w="1550" w:type="dxa"/>
            <w:shd w:val="clear" w:color="auto" w:fill="CCCCCC"/>
            <w:vAlign w:val="center"/>
          </w:tcPr>
          <w:p w14:paraId="4FADA70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3EE1ABA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0842137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아니오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버튼을 선택하면,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삭제하지 않는다.</w:t>
            </w:r>
          </w:p>
        </w:tc>
      </w:tr>
      <w:tr w:rsidR="00F6059C" w:rsidRPr="000F08E2" w14:paraId="523C5657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C95E65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DB240D1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A6D6804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</w:tr>
      <w:tr w:rsidR="00F6059C" w:rsidRPr="000F08E2" w14:paraId="6F1157E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FC92F3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425CC4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91B156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b/>
                <w:bCs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7651A73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6"/>
          <w:footerReference w:type="even" r:id="rId27"/>
          <w:footerReference w:type="default" r:id="rId28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CB45ACF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E0C9768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lastRenderedPageBreak/>
        <w:t>ID: U</w:t>
      </w:r>
      <w:r w:rsidRPr="000F08E2">
        <w:rPr>
          <w:rFonts w:ascii="맑은 고딕" w:eastAsia="맑은 고딕" w:hAnsi="맑은 고딕"/>
          <w:b/>
          <w:bCs/>
        </w:rPr>
        <w:t xml:space="preserve">C014 : </w:t>
      </w:r>
      <w:r w:rsidRPr="000F08E2">
        <w:rPr>
          <w:rFonts w:ascii="맑은 고딕" w:eastAsia="맑은 고딕" w:hAnsi="맑은 고딕" w:hint="eastAsia"/>
          <w:b/>
          <w:bCs/>
        </w:rPr>
        <w:t>코디 세트를 등록(추가)한다.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79508207" w14:textId="77777777" w:rsidTr="0028176E">
        <w:tc>
          <w:tcPr>
            <w:tcW w:w="1550" w:type="dxa"/>
            <w:shd w:val="clear" w:color="auto" w:fill="CCCCCC"/>
            <w:vAlign w:val="center"/>
          </w:tcPr>
          <w:p w14:paraId="0419535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A9DF86E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사용자가 원하는 의류를 조합해 만든 코디 세트를 등록한다. 코디를 등록할 때,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[패션 소품 / 아우터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/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상의 / 하의 / 신발 / 액세서리]는 복수선택 가능하며, 이미 등록된 의류 정보만 불러올 수 있다. 사용자가 키워드(코디 세트 이름)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,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태그를 기입하도록 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키워드를 기입하지 않을 시 코디1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,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코디2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등의 순서로 자동 생성된다.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태그는 필수로 기입해야 하고 기입하지 않으면 등록이 불가하다.</w:t>
            </w:r>
          </w:p>
        </w:tc>
      </w:tr>
      <w:tr w:rsidR="00F6059C" w:rsidRPr="000F08E2" w14:paraId="20FB1F5A" w14:textId="77777777" w:rsidTr="0028176E">
        <w:tc>
          <w:tcPr>
            <w:tcW w:w="1550" w:type="dxa"/>
            <w:shd w:val="clear" w:color="auto" w:fill="CCCCCC"/>
            <w:vAlign w:val="center"/>
          </w:tcPr>
          <w:p w14:paraId="2099403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241CA50" w14:textId="5701FEE3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1547FAF9" w14:textId="77777777" w:rsidTr="0028176E">
        <w:tc>
          <w:tcPr>
            <w:tcW w:w="1550" w:type="dxa"/>
            <w:shd w:val="clear" w:color="auto" w:fill="CCCCCC"/>
            <w:vAlign w:val="center"/>
          </w:tcPr>
          <w:p w14:paraId="5CEE93B0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7A4B887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추가 버튼을 누른다.</w:t>
            </w:r>
          </w:p>
        </w:tc>
      </w:tr>
      <w:tr w:rsidR="00F6059C" w:rsidRPr="000F08E2" w14:paraId="33F65223" w14:textId="77777777" w:rsidTr="0028176E">
        <w:tc>
          <w:tcPr>
            <w:tcW w:w="1550" w:type="dxa"/>
            <w:shd w:val="clear" w:color="auto" w:fill="CCCCCC"/>
            <w:vAlign w:val="center"/>
          </w:tcPr>
          <w:p w14:paraId="0573D377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78427C4" w14:textId="75C914DD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D73579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0BB9CA95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19D5CA4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CF7E75B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코디 카테고리에 들어간다.</w:t>
            </w:r>
          </w:p>
        </w:tc>
      </w:tr>
      <w:tr w:rsidR="00F6059C" w:rsidRPr="000F08E2" w14:paraId="6522450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CF3106C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C9C24C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E2FA6E3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추가하기 버튼을 누른다.</w:t>
            </w:r>
          </w:p>
        </w:tc>
      </w:tr>
      <w:tr w:rsidR="00F6059C" w:rsidRPr="000F08E2" w14:paraId="7D265C0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EBF1354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556C09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1E6C1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불러오기 버튼을 누르면 옷장에 저장된 의류목록이 뜬다.</w:t>
            </w:r>
          </w:p>
        </w:tc>
      </w:tr>
      <w:tr w:rsidR="00F6059C" w:rsidRPr="000F08E2" w14:paraId="5C0DF7F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3A4EA62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8C07EDB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BCF5572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원하는 의류를 선택하여 조합한다.</w:t>
            </w:r>
          </w:p>
        </w:tc>
      </w:tr>
      <w:tr w:rsidR="00F6059C" w:rsidRPr="000F08E2" w14:paraId="534FAC89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EEE9AD2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2B626D5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0FC8A3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키워드와 태그를 기입한다.</w:t>
            </w:r>
          </w:p>
        </w:tc>
      </w:tr>
      <w:tr w:rsidR="00F6059C" w:rsidRPr="000F08E2" w14:paraId="7B6E032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9AD8F7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982435C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155F1324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등록 버튼을 누른다.</w:t>
            </w:r>
          </w:p>
        </w:tc>
      </w:tr>
      <w:tr w:rsidR="00F6059C" w:rsidRPr="000F08E2" w14:paraId="4A69491F" w14:textId="77777777" w:rsidTr="0028176E">
        <w:tc>
          <w:tcPr>
            <w:tcW w:w="1550" w:type="dxa"/>
            <w:shd w:val="clear" w:color="auto" w:fill="CCCCCC"/>
            <w:vAlign w:val="center"/>
          </w:tcPr>
          <w:p w14:paraId="467BB60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303E44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758F2DA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6FCAE355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426FF6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7201344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48FE82E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사용자가 키워드를 기입하지 않으면 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코디_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(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번호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)’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 자동 생성된다.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</w:p>
        </w:tc>
      </w:tr>
      <w:tr w:rsidR="00F6059C" w:rsidRPr="000F08E2" w14:paraId="398BFB6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5801DA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EFF61F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5E450F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태그를 입력하지 않으면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태그를 입력하시오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라는 경고문을 띄우며 코디가 등록되지 않는다.</w:t>
            </w:r>
          </w:p>
        </w:tc>
      </w:tr>
      <w:tr w:rsidR="00F6059C" w:rsidRPr="000F08E2" w14:paraId="29B7F61F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A37BB8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5721736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955C01D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796FDF85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169D815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49368C9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627A19D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04C014B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3DEE93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9A53B5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42E27570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0B760DDB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7E69D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52E3685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18EE5D1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</w:tbl>
    <w:p w14:paraId="4AFE3D82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9"/>
          <w:footerReference w:type="even" r:id="rId30"/>
          <w:footerReference w:type="default" r:id="rId31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68A91D9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D0A01B4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C015 : </w:t>
      </w:r>
      <w:r w:rsidRPr="000F08E2">
        <w:rPr>
          <w:rFonts w:ascii="맑은 고딕" w:eastAsia="맑은 고딕" w:hAnsi="맑은 고딕" w:hint="eastAsia"/>
          <w:b/>
          <w:bCs/>
        </w:rPr>
        <w:t>코디 세트를 열람한다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789C2AFD" w14:textId="77777777" w:rsidTr="0028176E">
        <w:tc>
          <w:tcPr>
            <w:tcW w:w="1550" w:type="dxa"/>
            <w:shd w:val="clear" w:color="auto" w:fill="CCCCCC"/>
            <w:vAlign w:val="center"/>
          </w:tcPr>
          <w:p w14:paraId="63F0485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414AF77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최신순으로 정렬되어 있는 코디 세트를 열람한다.</w:t>
            </w:r>
          </w:p>
        </w:tc>
      </w:tr>
      <w:tr w:rsidR="00F6059C" w:rsidRPr="000F08E2" w14:paraId="19E3D73E" w14:textId="77777777" w:rsidTr="0028176E">
        <w:tc>
          <w:tcPr>
            <w:tcW w:w="1550" w:type="dxa"/>
            <w:shd w:val="clear" w:color="auto" w:fill="CCCCCC"/>
            <w:vAlign w:val="center"/>
          </w:tcPr>
          <w:p w14:paraId="1A2A260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E0250D5" w14:textId="46299488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0C689B2C" w14:textId="77777777" w:rsidTr="0028176E">
        <w:tc>
          <w:tcPr>
            <w:tcW w:w="1550" w:type="dxa"/>
            <w:shd w:val="clear" w:color="auto" w:fill="CCCCCC"/>
            <w:vAlign w:val="center"/>
          </w:tcPr>
          <w:p w14:paraId="54C5338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C5678E4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세트를 누른다.</w:t>
            </w:r>
          </w:p>
        </w:tc>
      </w:tr>
      <w:tr w:rsidR="00F6059C" w:rsidRPr="000F08E2" w14:paraId="31989EE3" w14:textId="77777777" w:rsidTr="0028176E">
        <w:tc>
          <w:tcPr>
            <w:tcW w:w="1550" w:type="dxa"/>
            <w:shd w:val="clear" w:color="auto" w:fill="CCCCCC"/>
            <w:vAlign w:val="center"/>
          </w:tcPr>
          <w:p w14:paraId="2415A06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CB68852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2244A0D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7142FE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C7F592F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C8D41DA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코디 세트를 클릭한다.</w:t>
            </w:r>
          </w:p>
        </w:tc>
      </w:tr>
      <w:tr w:rsidR="00F6059C" w:rsidRPr="000F08E2" w14:paraId="6165BE9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5397FF5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9EEAC6D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459BAF2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사진을 확대해서 보여 줌과 동시에 해당 코디 세트에 등록된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lastRenderedPageBreak/>
              <w:t>상세 정보(태그,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출력한다.</w:t>
            </w:r>
          </w:p>
        </w:tc>
      </w:tr>
      <w:tr w:rsidR="00F6059C" w:rsidRPr="000F08E2" w14:paraId="1F160554" w14:textId="77777777" w:rsidTr="0028176E">
        <w:tc>
          <w:tcPr>
            <w:tcW w:w="1550" w:type="dxa"/>
            <w:shd w:val="clear" w:color="auto" w:fill="CCCCCC"/>
            <w:vAlign w:val="center"/>
          </w:tcPr>
          <w:p w14:paraId="174D772E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E1EEC3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3917A85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4C3BE0C6" w14:textId="77777777" w:rsidTr="0028176E">
        <w:tc>
          <w:tcPr>
            <w:tcW w:w="1550" w:type="dxa"/>
            <w:shd w:val="clear" w:color="auto" w:fill="CCCCCC"/>
            <w:vAlign w:val="center"/>
          </w:tcPr>
          <w:p w14:paraId="2AD7262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1ADFA0AE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023E604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1C096BF0" w14:textId="77777777" w:rsidTr="0028176E">
        <w:tc>
          <w:tcPr>
            <w:tcW w:w="1550" w:type="dxa"/>
            <w:shd w:val="clear" w:color="auto" w:fill="CCCCCC"/>
            <w:vAlign w:val="center"/>
          </w:tcPr>
          <w:p w14:paraId="302AE40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87B6B36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1CCE211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307E8DC9" w14:textId="77777777" w:rsidR="00D83918" w:rsidRPr="000F08E2" w:rsidRDefault="00D83918" w:rsidP="004221DF">
      <w:pPr>
        <w:rPr>
          <w:rFonts w:ascii="맑은 고딕" w:eastAsia="맑은 고딕" w:hAnsi="맑은 고딕"/>
        </w:rPr>
      </w:pPr>
    </w:p>
    <w:p w14:paraId="02122952" w14:textId="77777777" w:rsidR="00443622" w:rsidRPr="000F08E2" w:rsidRDefault="00443622" w:rsidP="00443622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C016 : </w:t>
      </w:r>
      <w:r w:rsidRPr="000F08E2">
        <w:rPr>
          <w:rFonts w:ascii="맑은 고딕" w:eastAsia="맑은 고딕" w:hAnsi="맑은 고딕" w:hint="eastAsia"/>
          <w:b/>
          <w:bCs/>
        </w:rPr>
        <w:t>코디 세트를 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443622" w:rsidRPr="000F08E2" w14:paraId="07D474CA" w14:textId="77777777" w:rsidTr="00AE17F6">
        <w:tc>
          <w:tcPr>
            <w:tcW w:w="1550" w:type="dxa"/>
            <w:shd w:val="clear" w:color="auto" w:fill="CCCCCC"/>
            <w:vAlign w:val="center"/>
          </w:tcPr>
          <w:p w14:paraId="0DC7E557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8B5F713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다음 두 가지 요소 중 한 가지를 이용해 코디 세트를 검색한다. [키워드 / 태그]. 복수 개의 태그로 검색할 수 있다.</w:t>
            </w:r>
          </w:p>
        </w:tc>
      </w:tr>
      <w:tr w:rsidR="00443622" w:rsidRPr="000F08E2" w14:paraId="04AF4373" w14:textId="77777777" w:rsidTr="00AE17F6">
        <w:tc>
          <w:tcPr>
            <w:tcW w:w="1550" w:type="dxa"/>
            <w:shd w:val="clear" w:color="auto" w:fill="CCCCCC"/>
            <w:vAlign w:val="center"/>
          </w:tcPr>
          <w:p w14:paraId="7C911789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540DEC6" w14:textId="0E3E6E40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443622" w:rsidRPr="000F08E2" w14:paraId="295CFE86" w14:textId="77777777" w:rsidTr="00AE17F6">
        <w:tc>
          <w:tcPr>
            <w:tcW w:w="1550" w:type="dxa"/>
            <w:shd w:val="clear" w:color="auto" w:fill="CCCCCC"/>
            <w:vAlign w:val="center"/>
          </w:tcPr>
          <w:p w14:paraId="52BB4D5F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69410FF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</w:t>
            </w:r>
            <w:r w:rsidR="00F24584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443622" w:rsidRPr="000F08E2" w14:paraId="1B748F72" w14:textId="77777777" w:rsidTr="00AE17F6">
        <w:tc>
          <w:tcPr>
            <w:tcW w:w="1550" w:type="dxa"/>
            <w:shd w:val="clear" w:color="auto" w:fill="CCCCCC"/>
            <w:vAlign w:val="center"/>
          </w:tcPr>
          <w:p w14:paraId="6F9D2621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ACCBCD1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페이지로 넘어간다.</w:t>
            </w:r>
          </w:p>
        </w:tc>
      </w:tr>
      <w:tr w:rsidR="00DF6076" w:rsidRPr="000F08E2" w14:paraId="52F01A85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61AFC315" w14:textId="77777777" w:rsidR="00DF6076" w:rsidRPr="000F08E2" w:rsidRDefault="00DF6076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EDBDF16" w14:textId="77777777" w:rsidR="00DF6076" w:rsidRPr="000F08E2" w:rsidRDefault="00DF6076" w:rsidP="00AE17F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40A1C65" w14:textId="77777777" w:rsidR="00DF6076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검색 버튼을 누른다.</w:t>
            </w:r>
          </w:p>
        </w:tc>
      </w:tr>
      <w:tr w:rsidR="00DF6076" w:rsidRPr="000F08E2" w14:paraId="3436CBBA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0363343" w14:textId="77777777" w:rsidR="00DF6076" w:rsidRPr="000F08E2" w:rsidRDefault="00DF6076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A596E1B" w14:textId="77777777" w:rsidR="00DF6076" w:rsidRPr="000F08E2" w:rsidRDefault="00DF6076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3E1B056" w14:textId="77777777" w:rsidR="00DF6076" w:rsidRPr="000F08E2" w:rsidRDefault="00DF6076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 또는 태그를 입력한다.</w:t>
            </w:r>
          </w:p>
        </w:tc>
      </w:tr>
      <w:tr w:rsidR="00DF6076" w:rsidRPr="000F08E2" w14:paraId="7CB325D5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35327B68" w14:textId="77777777" w:rsidR="00DF6076" w:rsidRPr="000F08E2" w:rsidRDefault="00DF6076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CB520A4" w14:textId="77777777" w:rsidR="00DF6076" w:rsidRPr="000F08E2" w:rsidRDefault="00DF6076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7BB227F0" w14:textId="77777777" w:rsidR="00DF6076" w:rsidRPr="000F08E2" w:rsidRDefault="00DF6076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버튼을 누른다.</w:t>
            </w:r>
          </w:p>
        </w:tc>
      </w:tr>
      <w:tr w:rsidR="00443622" w:rsidRPr="000F08E2" w14:paraId="0265EB5B" w14:textId="77777777" w:rsidTr="00AE17F6">
        <w:tc>
          <w:tcPr>
            <w:tcW w:w="1550" w:type="dxa"/>
            <w:shd w:val="clear" w:color="auto" w:fill="CCCCCC"/>
            <w:vAlign w:val="center"/>
          </w:tcPr>
          <w:p w14:paraId="7FBF621F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C24484E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6F6BAB7" w14:textId="77777777" w:rsidR="00443622" w:rsidRPr="000F08E2" w:rsidRDefault="0044362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443622" w:rsidRPr="000F08E2" w14:paraId="09CB0FAB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1B02B29D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518AFF7D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C782FB5" w14:textId="77777777" w:rsidR="00443622" w:rsidRPr="000F08E2" w:rsidRDefault="00DF6076" w:rsidP="00DF607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의 결과 </w:t>
            </w:r>
            <w:r w:rsidR="0044362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찾고자 하는 키워드 또는 태그와 일치하는 항목이 없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는 경우,</w:t>
            </w:r>
            <w:r w:rsidR="00420B12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검색 결과가 없다는 안내를 출력한다.</w:t>
            </w:r>
          </w:p>
        </w:tc>
      </w:tr>
      <w:tr w:rsidR="00443622" w:rsidRPr="000F08E2" w14:paraId="7FED3CFE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E24CF96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53C9DBB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17C12E2" w14:textId="77777777" w:rsidR="00443622" w:rsidRPr="000F08E2" w:rsidRDefault="0044362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키워드나 태그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에</w:t>
            </w:r>
            <w:r w:rsidR="00DF6076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공백만을 입력하거나 아무것도 입력하지 않은 채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="00DF6076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B03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을 수행하는 경우,</w:t>
            </w:r>
            <w:r w:rsidR="00420B12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아무 동작도 수행하지 않는다.</w:t>
            </w:r>
          </w:p>
        </w:tc>
      </w:tr>
      <w:tr w:rsidR="00443622" w:rsidRPr="000F08E2" w14:paraId="1FB7951A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4B49D4C2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6A73F34F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D4A1FEC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</w:tr>
      <w:tr w:rsidR="00443622" w:rsidRPr="000F08E2" w14:paraId="6906A689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0DFBD5E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02709E76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357BCA24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43622" w:rsidRPr="000F08E2" w14:paraId="09FF827B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3F2FD659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93EE27C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6C8373D4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2A3D62E8" w14:textId="77777777" w:rsidR="00D83918" w:rsidRPr="000F08E2" w:rsidRDefault="00D83918" w:rsidP="004221DF">
      <w:pPr>
        <w:rPr>
          <w:rFonts w:ascii="맑은 고딕" w:eastAsia="맑은 고딕" w:hAnsi="맑은 고딕"/>
        </w:rPr>
      </w:pPr>
    </w:p>
    <w:p w14:paraId="100816EE" w14:textId="77777777" w:rsidR="0084552D" w:rsidRPr="000F08E2" w:rsidRDefault="0084552D" w:rsidP="0084552D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C017 : </w:t>
      </w:r>
      <w:r w:rsidRPr="000F08E2">
        <w:rPr>
          <w:rFonts w:ascii="맑은 고딕" w:eastAsia="맑은 고딕" w:hAnsi="맑은 고딕" w:hint="eastAsia"/>
          <w:b/>
          <w:bCs/>
        </w:rPr>
        <w:t>코디 세트를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84552D" w:rsidRPr="000F08E2" w14:paraId="12ACC262" w14:textId="77777777" w:rsidTr="00AE17F6">
        <w:tc>
          <w:tcPr>
            <w:tcW w:w="1550" w:type="dxa"/>
            <w:shd w:val="clear" w:color="auto" w:fill="CCCCCC"/>
            <w:vAlign w:val="center"/>
          </w:tcPr>
          <w:p w14:paraId="2164683A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3FF42A7" w14:textId="77777777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키워드와 태그를 비롯해 코디를 구성하는 아이템도 수정할 수 있도록 한다.</w:t>
            </w:r>
          </w:p>
        </w:tc>
      </w:tr>
      <w:tr w:rsidR="0084552D" w:rsidRPr="000F08E2" w14:paraId="496C2ED9" w14:textId="77777777" w:rsidTr="00AE17F6">
        <w:tc>
          <w:tcPr>
            <w:tcW w:w="1550" w:type="dxa"/>
            <w:shd w:val="clear" w:color="auto" w:fill="CCCCCC"/>
            <w:vAlign w:val="center"/>
          </w:tcPr>
          <w:p w14:paraId="08A9E88C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94AE626" w14:textId="2FA7E10A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84552D" w:rsidRPr="000F08E2" w14:paraId="1A3B20FD" w14:textId="77777777" w:rsidTr="00AE17F6">
        <w:tc>
          <w:tcPr>
            <w:tcW w:w="1550" w:type="dxa"/>
            <w:shd w:val="clear" w:color="auto" w:fill="CCCCCC"/>
            <w:vAlign w:val="center"/>
          </w:tcPr>
          <w:p w14:paraId="564E1C2A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D9B4F3A" w14:textId="77777777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</w:t>
            </w:r>
            <w:r w:rsidR="00F24584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84552D" w:rsidRPr="000F08E2" w14:paraId="1BAD8AE3" w14:textId="77777777" w:rsidTr="00AE17F6">
        <w:tc>
          <w:tcPr>
            <w:tcW w:w="1550" w:type="dxa"/>
            <w:shd w:val="clear" w:color="auto" w:fill="CCCCCC"/>
            <w:vAlign w:val="center"/>
          </w:tcPr>
          <w:p w14:paraId="696D573C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2B88405" w14:textId="77777777" w:rsidR="0084552D" w:rsidRPr="000F08E2" w:rsidRDefault="00DF607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수정된 코디 세트의 열람 페이지로 넘어간다.</w:t>
            </w:r>
          </w:p>
        </w:tc>
      </w:tr>
      <w:tr w:rsidR="008F7817" w:rsidRPr="000F08E2" w14:paraId="60C46C33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6BB5DC7C" w14:textId="77777777" w:rsidR="008F7817" w:rsidRPr="000F08E2" w:rsidRDefault="008F7817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AD87FD4" w14:textId="77777777" w:rsidR="008F7817" w:rsidRPr="000F08E2" w:rsidRDefault="008F7817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EACA862" w14:textId="77777777" w:rsidR="008F7817" w:rsidRPr="000F08E2" w:rsidRDefault="008F7817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수정하고자 하는 코디 세트를 선택하고 수정 버튼을 누른다.</w:t>
            </w:r>
          </w:p>
        </w:tc>
      </w:tr>
      <w:tr w:rsidR="008F7817" w:rsidRPr="000F08E2" w14:paraId="57B1648F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A77CDFF" w14:textId="77777777" w:rsidR="008F7817" w:rsidRPr="000F08E2" w:rsidRDefault="008F7817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12697F1" w14:textId="77777777" w:rsidR="008F7817" w:rsidRPr="000F08E2" w:rsidRDefault="008F7817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09FA609" w14:textId="77777777" w:rsidR="008F7817" w:rsidRPr="000F08E2" w:rsidRDefault="008F7817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수정하고자 하는 항목을 수정한다.</w:t>
            </w:r>
          </w:p>
        </w:tc>
      </w:tr>
      <w:tr w:rsidR="008F7817" w:rsidRPr="000F08E2" w14:paraId="1750730C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B6BB21E" w14:textId="77777777" w:rsidR="008F7817" w:rsidRPr="000F08E2" w:rsidRDefault="008F7817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D9CFF83" w14:textId="77777777" w:rsidR="008F7817" w:rsidRPr="000F08E2" w:rsidRDefault="008F7817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0B0343E6" w14:textId="77777777" w:rsidR="008F7817" w:rsidRPr="000F08E2" w:rsidRDefault="008F7817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완료 버튼을 누른다.</w:t>
            </w:r>
          </w:p>
        </w:tc>
      </w:tr>
      <w:tr w:rsidR="0084552D" w:rsidRPr="000F08E2" w14:paraId="64B76D6E" w14:textId="77777777" w:rsidTr="00AE17F6">
        <w:tc>
          <w:tcPr>
            <w:tcW w:w="1550" w:type="dxa"/>
            <w:shd w:val="clear" w:color="auto" w:fill="CCCCCC"/>
            <w:vAlign w:val="center"/>
          </w:tcPr>
          <w:p w14:paraId="045A5872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8FFD306" w14:textId="77777777" w:rsidR="0084552D" w:rsidRPr="000F08E2" w:rsidRDefault="008F7817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94F5D34" w14:textId="77777777" w:rsidR="0084552D" w:rsidRPr="000F08E2" w:rsidRDefault="00420B1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완료 버튼을 누르</w:t>
            </w:r>
            <w:r w:rsidR="008F7817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지 않고 도중에 취소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버튼을 누르는 경우,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아무것도 수정하지 않고 원래 페이지로 돌아간다.</w:t>
            </w:r>
          </w:p>
        </w:tc>
      </w:tr>
      <w:tr w:rsidR="0084552D" w:rsidRPr="000F08E2" w14:paraId="299AA3C3" w14:textId="77777777" w:rsidTr="00AE17F6">
        <w:tc>
          <w:tcPr>
            <w:tcW w:w="1550" w:type="dxa"/>
            <w:shd w:val="clear" w:color="auto" w:fill="CCCCCC"/>
            <w:vAlign w:val="center"/>
          </w:tcPr>
          <w:p w14:paraId="6BEDF11F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22481C23" w14:textId="77777777" w:rsidR="0084552D" w:rsidRPr="000F08E2" w:rsidRDefault="0084552D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36C3784" w14:textId="77777777" w:rsidR="0084552D" w:rsidRPr="000F08E2" w:rsidRDefault="00420B1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수정하고자 하는 키워드가 다른 코디 세트와 중복되는 경우,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lastRenderedPageBreak/>
              <w:t>‘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이미 있는 키워드입니다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라는 경고 메시지를 출력한다.</w:t>
            </w:r>
          </w:p>
        </w:tc>
      </w:tr>
      <w:tr w:rsidR="008F7817" w:rsidRPr="000F08E2" w14:paraId="3BF23ABF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2C893D64" w14:textId="77777777" w:rsidR="008F7817" w:rsidRPr="000F08E2" w:rsidRDefault="008F7817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2804FF18" w14:textId="77777777" w:rsidR="008F7817" w:rsidRPr="000F08E2" w:rsidRDefault="008F7817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62BB066C" w14:textId="77777777" w:rsidR="008F7817" w:rsidRPr="000F08E2" w:rsidRDefault="008F7817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</w:tr>
      <w:tr w:rsidR="00420B12" w:rsidRPr="000F08E2" w14:paraId="7DE52349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6C47F3C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B52166F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273380E9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20B12" w:rsidRPr="000F08E2" w14:paraId="0A80D55D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A87B402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311A0BF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76508810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20B12" w:rsidRPr="000F08E2" w14:paraId="35BEDE54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B85F488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D02AB2C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5A6D7F70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766412E8" w14:textId="77777777" w:rsidR="0084552D" w:rsidRPr="000F08E2" w:rsidRDefault="0084552D" w:rsidP="004221DF">
      <w:pPr>
        <w:rPr>
          <w:rFonts w:ascii="맑은 고딕" w:eastAsia="맑은 고딕" w:hAnsi="맑은 고딕"/>
        </w:rPr>
      </w:pPr>
    </w:p>
    <w:p w14:paraId="783638AD" w14:textId="77777777" w:rsidR="00F24584" w:rsidRPr="000F08E2" w:rsidRDefault="00F24584" w:rsidP="00F24584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C018 : </w:t>
      </w:r>
      <w:r w:rsidRPr="000F08E2">
        <w:rPr>
          <w:rFonts w:ascii="맑은 고딕" w:eastAsia="맑은 고딕" w:hAnsi="맑은 고딕" w:hint="eastAsia"/>
          <w:b/>
          <w:bCs/>
        </w:rPr>
        <w:t>코디 세트를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24584" w:rsidRPr="000F08E2" w14:paraId="5D0558E3" w14:textId="77777777" w:rsidTr="00AE17F6">
        <w:tc>
          <w:tcPr>
            <w:tcW w:w="1550" w:type="dxa"/>
            <w:shd w:val="clear" w:color="auto" w:fill="CCCCCC"/>
            <w:vAlign w:val="center"/>
          </w:tcPr>
          <w:p w14:paraId="5329425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0E35A1F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 영구히 삭제한다.</w:t>
            </w:r>
          </w:p>
        </w:tc>
      </w:tr>
      <w:tr w:rsidR="00F24584" w:rsidRPr="000F08E2" w14:paraId="19E8B090" w14:textId="77777777" w:rsidTr="00AE17F6">
        <w:tc>
          <w:tcPr>
            <w:tcW w:w="1550" w:type="dxa"/>
            <w:shd w:val="clear" w:color="auto" w:fill="CCCCCC"/>
            <w:vAlign w:val="center"/>
          </w:tcPr>
          <w:p w14:paraId="312FDF99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4A1AFF9" w14:textId="5DFC822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24584" w:rsidRPr="000F08E2" w14:paraId="10930B9E" w14:textId="77777777" w:rsidTr="00AE17F6">
        <w:tc>
          <w:tcPr>
            <w:tcW w:w="1550" w:type="dxa"/>
            <w:shd w:val="clear" w:color="auto" w:fill="CCCCCC"/>
            <w:vAlign w:val="center"/>
          </w:tcPr>
          <w:p w14:paraId="0ECA3445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E43F821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존재한다.</w:t>
            </w:r>
          </w:p>
        </w:tc>
      </w:tr>
      <w:tr w:rsidR="00F24584" w:rsidRPr="000F08E2" w14:paraId="569C7E57" w14:textId="77777777" w:rsidTr="00AE17F6">
        <w:tc>
          <w:tcPr>
            <w:tcW w:w="1550" w:type="dxa"/>
            <w:shd w:val="clear" w:color="auto" w:fill="CCCCCC"/>
            <w:vAlign w:val="center"/>
          </w:tcPr>
          <w:p w14:paraId="7431692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9C5603" w14:textId="77777777" w:rsidR="00F24584" w:rsidRPr="000F08E2" w:rsidRDefault="000904FB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누르기 전의 화면으로 돌아간다.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예를 들어,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검색 결과에서 코디 세트를 선택하고 삭제했다면,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 페이지로 돌아간다.</w:t>
            </w:r>
          </w:p>
        </w:tc>
      </w:tr>
      <w:tr w:rsidR="000904FB" w:rsidRPr="000F08E2" w14:paraId="1D3A2704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4CA7B3DC" w14:textId="77777777" w:rsidR="000904FB" w:rsidRPr="000F08E2" w:rsidRDefault="000904FB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8ABDA1C" w14:textId="77777777" w:rsidR="000904FB" w:rsidRPr="000F08E2" w:rsidRDefault="000904FB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3DB402F" w14:textId="77777777" w:rsidR="000904FB" w:rsidRPr="000F08E2" w:rsidRDefault="000904FB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삭제하고자 하는 코디 세트를 선택한다.</w:t>
            </w:r>
          </w:p>
        </w:tc>
      </w:tr>
      <w:tr w:rsidR="000904FB" w:rsidRPr="000F08E2" w14:paraId="1D7E2612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AF7730F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205DF8A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5D89DA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0904FB" w:rsidRPr="000F08E2" w14:paraId="34448DEE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B874B05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055C76C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5D05472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경고 문구를 출력한다.</w:t>
            </w:r>
          </w:p>
        </w:tc>
      </w:tr>
      <w:tr w:rsidR="000904FB" w:rsidRPr="000F08E2" w14:paraId="2EE10D21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505A83F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1448FD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640CC0D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0904FB" w:rsidRPr="000F08E2" w14:paraId="636AF888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AC16EF4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9CA3074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CB19341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세트를 삭제한다.</w:t>
            </w:r>
          </w:p>
        </w:tc>
      </w:tr>
      <w:tr w:rsidR="00F24584" w:rsidRPr="000F08E2" w14:paraId="33EC4154" w14:textId="77777777" w:rsidTr="00AE17F6">
        <w:tc>
          <w:tcPr>
            <w:tcW w:w="1550" w:type="dxa"/>
            <w:shd w:val="clear" w:color="auto" w:fill="CCCCCC"/>
            <w:vAlign w:val="center"/>
          </w:tcPr>
          <w:p w14:paraId="19CD6408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7834C96" w14:textId="77777777" w:rsidR="00F24584" w:rsidRPr="000F08E2" w:rsidRDefault="00F24584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31E13DA" w14:textId="77777777" w:rsidR="00F24584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기본 흐름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4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에서 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‘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아니오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를 선택하는 경우,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삭제가 취소된다.</w:t>
            </w:r>
          </w:p>
        </w:tc>
      </w:tr>
      <w:tr w:rsidR="00F24584" w:rsidRPr="000F08E2" w14:paraId="7DC19526" w14:textId="77777777" w:rsidTr="00AE17F6">
        <w:tc>
          <w:tcPr>
            <w:tcW w:w="1550" w:type="dxa"/>
            <w:shd w:val="clear" w:color="auto" w:fill="CCCCCC"/>
            <w:vAlign w:val="center"/>
          </w:tcPr>
          <w:p w14:paraId="0992F0A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65275643" w14:textId="77777777" w:rsidR="00F24584" w:rsidRPr="000F08E2" w:rsidRDefault="00F24584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125447F" w14:textId="77777777" w:rsidR="00F24584" w:rsidRPr="000F08E2" w:rsidRDefault="00F24584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F24584" w:rsidRPr="000F08E2" w14:paraId="00547EA3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0683CAEB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090C5372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8E9E720" w14:textId="77777777" w:rsidR="00F24584" w:rsidRPr="000F08E2" w:rsidRDefault="000904FB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</w:tr>
      <w:tr w:rsidR="00F24584" w:rsidRPr="000F08E2" w14:paraId="367DCE33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48AD5AF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D346355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7DD3840C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904FB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0904FB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0904FB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="000904FB"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135C4E86" w14:textId="77777777" w:rsidR="00F24584" w:rsidRPr="000F08E2" w:rsidRDefault="00F24584" w:rsidP="004221DF">
      <w:pPr>
        <w:rPr>
          <w:rFonts w:ascii="맑은 고딕" w:eastAsia="맑은 고딕" w:hAnsi="맑은 고딕"/>
        </w:rPr>
      </w:pPr>
    </w:p>
    <w:p w14:paraId="573D35E8" w14:textId="77777777" w:rsidR="00261B0F" w:rsidRPr="000F08E2" w:rsidRDefault="00261B0F" w:rsidP="00261B0F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C019 : </w:t>
      </w:r>
      <w:r w:rsidRPr="000F08E2">
        <w:rPr>
          <w:rFonts w:ascii="맑은 고딕" w:eastAsia="맑은 고딕" w:hAnsi="맑은 고딕" w:hint="eastAsia"/>
          <w:b/>
          <w:bCs/>
        </w:rPr>
        <w:t>즐겨찾기를 추가한다.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261B0F" w:rsidRPr="000F08E2" w14:paraId="1A6562A9" w14:textId="77777777" w:rsidTr="00AE17F6">
        <w:tc>
          <w:tcPr>
            <w:tcW w:w="1550" w:type="dxa"/>
            <w:shd w:val="clear" w:color="auto" w:fill="CCCCCC"/>
            <w:vAlign w:val="center"/>
          </w:tcPr>
          <w:p w14:paraId="6249ED34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91DE19F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사용자가 즐겨찾기에 의류 또는 코디 세트를 등록하면 해당 항목을 골라 볼 수 있도록 한다.</w:t>
            </w:r>
          </w:p>
        </w:tc>
      </w:tr>
      <w:tr w:rsidR="00261B0F" w:rsidRPr="000F08E2" w14:paraId="4CC56B1D" w14:textId="77777777" w:rsidTr="00AE17F6">
        <w:tc>
          <w:tcPr>
            <w:tcW w:w="1550" w:type="dxa"/>
            <w:shd w:val="clear" w:color="auto" w:fill="CCCCCC"/>
            <w:vAlign w:val="center"/>
          </w:tcPr>
          <w:p w14:paraId="3E86B553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0E71960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261B0F" w:rsidRPr="000F08E2" w14:paraId="49C200E9" w14:textId="77777777" w:rsidTr="00AE17F6">
        <w:tc>
          <w:tcPr>
            <w:tcW w:w="1550" w:type="dxa"/>
            <w:shd w:val="clear" w:color="auto" w:fill="CCCCCC"/>
            <w:vAlign w:val="center"/>
          </w:tcPr>
          <w:p w14:paraId="4CAB1F4F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BDD097E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및 코디 세트가 등록되어 있다.</w:t>
            </w:r>
          </w:p>
        </w:tc>
      </w:tr>
      <w:tr w:rsidR="00261B0F" w:rsidRPr="000F08E2" w14:paraId="420A277A" w14:textId="77777777" w:rsidTr="00AE17F6">
        <w:tc>
          <w:tcPr>
            <w:tcW w:w="1550" w:type="dxa"/>
            <w:shd w:val="clear" w:color="auto" w:fill="CCCCCC"/>
            <w:vAlign w:val="center"/>
          </w:tcPr>
          <w:p w14:paraId="32A9D831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8D798B5" w14:textId="77777777" w:rsidR="00261B0F" w:rsidRPr="000F08E2" w:rsidRDefault="00DF607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버튼을 누른 시점의 페이지에 계속 머무른다.</w:t>
            </w:r>
          </w:p>
        </w:tc>
      </w:tr>
      <w:tr w:rsidR="00261B0F" w:rsidRPr="000F08E2" w14:paraId="64C960FA" w14:textId="77777777" w:rsidTr="00AE17F6">
        <w:tc>
          <w:tcPr>
            <w:tcW w:w="1550" w:type="dxa"/>
            <w:shd w:val="clear" w:color="auto" w:fill="CCCCCC"/>
            <w:vAlign w:val="center"/>
          </w:tcPr>
          <w:p w14:paraId="1A99575A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7B8DDFB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28A832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의류 또는 코디 세트의 즐겨찾기 버튼을 누른다.</w:t>
            </w:r>
          </w:p>
        </w:tc>
      </w:tr>
      <w:tr w:rsidR="00261B0F" w:rsidRPr="000F08E2" w14:paraId="5D27064F" w14:textId="77777777" w:rsidTr="00AE17F6">
        <w:tc>
          <w:tcPr>
            <w:tcW w:w="1550" w:type="dxa"/>
            <w:shd w:val="clear" w:color="auto" w:fill="CCCCCC"/>
            <w:vAlign w:val="center"/>
          </w:tcPr>
          <w:p w14:paraId="1C9A365B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240B3C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8CFF641" w14:textId="5D069C93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이미 즐겨찾기 되어 있는 항목이라면,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1A4580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U</w:t>
            </w:r>
            <w:r w:rsidR="001A4580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C021</w:t>
            </w:r>
            <w:r w:rsidR="001A4580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로 넘어간다.</w:t>
            </w:r>
          </w:p>
        </w:tc>
      </w:tr>
      <w:tr w:rsidR="00261B0F" w:rsidRPr="000F08E2" w14:paraId="75C1A86C" w14:textId="77777777" w:rsidTr="00AE17F6">
        <w:tc>
          <w:tcPr>
            <w:tcW w:w="1550" w:type="dxa"/>
            <w:shd w:val="clear" w:color="auto" w:fill="CCCCCC"/>
            <w:vAlign w:val="center"/>
          </w:tcPr>
          <w:p w14:paraId="3D29F7B7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0E10FA5B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C61247D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1BE564C8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21672F59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0E90236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AAAF77D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261B0F" w:rsidRPr="000F08E2" w14:paraId="69FB160D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A58157C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03D252B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34C7A469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A01</w:t>
            </w:r>
          </w:p>
        </w:tc>
      </w:tr>
    </w:tbl>
    <w:p w14:paraId="6089DC9E" w14:textId="77777777" w:rsidR="00261B0F" w:rsidRPr="000F08E2" w:rsidRDefault="00261B0F" w:rsidP="004221DF">
      <w:pPr>
        <w:rPr>
          <w:rFonts w:ascii="맑은 고딕" w:eastAsia="맑은 고딕" w:hAnsi="맑은 고딕"/>
        </w:rPr>
      </w:pPr>
    </w:p>
    <w:p w14:paraId="23E188D2" w14:textId="77777777" w:rsidR="00261B0F" w:rsidRPr="000F08E2" w:rsidRDefault="00261B0F" w:rsidP="00261B0F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lastRenderedPageBreak/>
        <w:t>ID: U</w:t>
      </w:r>
      <w:r w:rsidRPr="000F08E2">
        <w:rPr>
          <w:rFonts w:ascii="맑은 고딕" w:eastAsia="맑은 고딕" w:hAnsi="맑은 고딕"/>
          <w:b/>
          <w:bCs/>
        </w:rPr>
        <w:t xml:space="preserve">C020 : </w:t>
      </w:r>
      <w:r w:rsidRPr="000F08E2">
        <w:rPr>
          <w:rFonts w:ascii="맑은 고딕" w:eastAsia="맑은 고딕" w:hAnsi="맑은 고딕" w:hint="eastAsia"/>
          <w:b/>
          <w:bCs/>
        </w:rPr>
        <w:t>즐겨찾기를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261B0F" w:rsidRPr="000F08E2" w14:paraId="38BD5E30" w14:textId="77777777" w:rsidTr="00AE17F6">
        <w:tc>
          <w:tcPr>
            <w:tcW w:w="1550" w:type="dxa"/>
            <w:shd w:val="clear" w:color="auto" w:fill="CCCCCC"/>
            <w:vAlign w:val="center"/>
          </w:tcPr>
          <w:p w14:paraId="1E4A9797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EA6314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 되어 있는 의류 및 코디 세트 리스트를 열람한다.</w:t>
            </w:r>
          </w:p>
        </w:tc>
      </w:tr>
      <w:tr w:rsidR="00261B0F" w:rsidRPr="000F08E2" w14:paraId="4C8205B0" w14:textId="77777777" w:rsidTr="00AE17F6">
        <w:tc>
          <w:tcPr>
            <w:tcW w:w="1550" w:type="dxa"/>
            <w:shd w:val="clear" w:color="auto" w:fill="CCCCCC"/>
            <w:vAlign w:val="center"/>
          </w:tcPr>
          <w:p w14:paraId="53D338C5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935B58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261B0F" w:rsidRPr="000F08E2" w14:paraId="5D44DA61" w14:textId="77777777" w:rsidTr="00AE17F6">
        <w:tc>
          <w:tcPr>
            <w:tcW w:w="1550" w:type="dxa"/>
            <w:shd w:val="clear" w:color="auto" w:fill="CCCCCC"/>
            <w:vAlign w:val="center"/>
          </w:tcPr>
          <w:p w14:paraId="3320FE44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3C73B91" w14:textId="77777777" w:rsidR="00261B0F" w:rsidRPr="000F08E2" w:rsidRDefault="00AE17F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목록을 누른다.</w:t>
            </w:r>
          </w:p>
        </w:tc>
      </w:tr>
      <w:tr w:rsidR="00261B0F" w:rsidRPr="000F08E2" w14:paraId="16696DDD" w14:textId="77777777" w:rsidTr="00AE17F6">
        <w:tc>
          <w:tcPr>
            <w:tcW w:w="1550" w:type="dxa"/>
            <w:shd w:val="clear" w:color="auto" w:fill="CCCCCC"/>
            <w:vAlign w:val="center"/>
          </w:tcPr>
          <w:p w14:paraId="357A97A0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B17AD8A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261B0F" w:rsidRPr="000F08E2" w14:paraId="3A115C73" w14:textId="77777777" w:rsidTr="00AE17F6">
        <w:tc>
          <w:tcPr>
            <w:tcW w:w="1550" w:type="dxa"/>
            <w:shd w:val="clear" w:color="auto" w:fill="CCCCCC"/>
            <w:vAlign w:val="center"/>
          </w:tcPr>
          <w:p w14:paraId="65A86BE2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93FAA93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A7F8B56" w14:textId="77777777" w:rsidR="00261B0F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 목록을 누른다.</w:t>
            </w:r>
          </w:p>
        </w:tc>
      </w:tr>
      <w:tr w:rsidR="00261B0F" w:rsidRPr="000F08E2" w14:paraId="2C1E3E40" w14:textId="77777777" w:rsidTr="00AE17F6">
        <w:tc>
          <w:tcPr>
            <w:tcW w:w="1550" w:type="dxa"/>
            <w:shd w:val="clear" w:color="auto" w:fill="CCCCCC"/>
            <w:vAlign w:val="center"/>
          </w:tcPr>
          <w:p w14:paraId="47148B6F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A35EB20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18A279C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27DC8C8D" w14:textId="77777777" w:rsidTr="00AE17F6">
        <w:tc>
          <w:tcPr>
            <w:tcW w:w="1550" w:type="dxa"/>
            <w:shd w:val="clear" w:color="auto" w:fill="CCCCCC"/>
            <w:vAlign w:val="center"/>
          </w:tcPr>
          <w:p w14:paraId="1F46E808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7E404485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291A110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2AE66594" w14:textId="77777777" w:rsidTr="00AE17F6">
        <w:tc>
          <w:tcPr>
            <w:tcW w:w="1550" w:type="dxa"/>
            <w:shd w:val="clear" w:color="auto" w:fill="CCCCCC"/>
            <w:vAlign w:val="center"/>
          </w:tcPr>
          <w:p w14:paraId="5308B75E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106F8032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2095B8FC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63D3A3EC" w14:textId="77777777" w:rsidR="00DF6076" w:rsidRPr="000F08E2" w:rsidRDefault="00DF6076" w:rsidP="00DF6076">
      <w:pPr>
        <w:rPr>
          <w:rFonts w:ascii="맑은 고딕" w:eastAsia="맑은 고딕" w:hAnsi="맑은 고딕"/>
          <w:b/>
          <w:bCs/>
        </w:rPr>
      </w:pPr>
    </w:p>
    <w:p w14:paraId="494487AD" w14:textId="77777777" w:rsidR="00DF6076" w:rsidRPr="000F08E2" w:rsidRDefault="00DF6076" w:rsidP="00DF6076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 xml:space="preserve">C021 : </w:t>
      </w:r>
      <w:r w:rsidRPr="000F08E2">
        <w:rPr>
          <w:rFonts w:ascii="맑은 고딕" w:eastAsia="맑은 고딕" w:hAnsi="맑은 고딕" w:hint="eastAsia"/>
          <w:b/>
          <w:bCs/>
        </w:rPr>
        <w:t>즐겨찾기를 해제한다.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DF6076" w:rsidRPr="000F08E2" w14:paraId="12EC3067" w14:textId="77777777" w:rsidTr="00C64697">
        <w:tc>
          <w:tcPr>
            <w:tcW w:w="1550" w:type="dxa"/>
            <w:shd w:val="clear" w:color="auto" w:fill="CCCCCC"/>
            <w:vAlign w:val="center"/>
          </w:tcPr>
          <w:p w14:paraId="6515C3C0" w14:textId="77777777" w:rsidR="00DF6076" w:rsidRPr="000F08E2" w:rsidRDefault="00DF6076" w:rsidP="00C646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F0376AB" w14:textId="77777777" w:rsidR="00DF6076" w:rsidRPr="000F08E2" w:rsidRDefault="00DF6076" w:rsidP="00C64697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즐겨찾기를 해제한다.</w:t>
            </w:r>
          </w:p>
        </w:tc>
      </w:tr>
      <w:tr w:rsidR="00DF6076" w:rsidRPr="000F08E2" w14:paraId="13DFB859" w14:textId="77777777" w:rsidTr="00C64697">
        <w:tc>
          <w:tcPr>
            <w:tcW w:w="1550" w:type="dxa"/>
            <w:shd w:val="clear" w:color="auto" w:fill="CCCCCC"/>
            <w:vAlign w:val="center"/>
          </w:tcPr>
          <w:p w14:paraId="0A098E54" w14:textId="77777777" w:rsidR="00DF6076" w:rsidRPr="000F08E2" w:rsidRDefault="00DF6076" w:rsidP="00C646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BA5D4C1" w14:textId="77777777" w:rsidR="00DF6076" w:rsidRPr="000F08E2" w:rsidRDefault="00DF6076" w:rsidP="00C64697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DF6076" w:rsidRPr="000F08E2" w14:paraId="6C612DB7" w14:textId="77777777" w:rsidTr="00C64697">
        <w:tc>
          <w:tcPr>
            <w:tcW w:w="1550" w:type="dxa"/>
            <w:shd w:val="clear" w:color="auto" w:fill="CCCCCC"/>
            <w:vAlign w:val="center"/>
          </w:tcPr>
          <w:p w14:paraId="08AFE5B5" w14:textId="77777777" w:rsidR="00DF6076" w:rsidRPr="000F08E2" w:rsidRDefault="00DF6076" w:rsidP="00C646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F0C0D25" w14:textId="77777777" w:rsidR="00DF6076" w:rsidRPr="000F08E2" w:rsidRDefault="00DF6076" w:rsidP="00C64697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즐겨찾기가 존재한다.</w:t>
            </w:r>
          </w:p>
        </w:tc>
      </w:tr>
      <w:tr w:rsidR="00DF6076" w:rsidRPr="000F08E2" w14:paraId="507B9CC7" w14:textId="77777777" w:rsidTr="00C64697">
        <w:tc>
          <w:tcPr>
            <w:tcW w:w="1550" w:type="dxa"/>
            <w:shd w:val="clear" w:color="auto" w:fill="CCCCCC"/>
            <w:vAlign w:val="center"/>
          </w:tcPr>
          <w:p w14:paraId="6723A72F" w14:textId="77777777" w:rsidR="00DF6076" w:rsidRPr="000F08E2" w:rsidRDefault="00DF6076" w:rsidP="00C646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DD1B0E1" w14:textId="77777777" w:rsidR="00DF6076" w:rsidRPr="000F08E2" w:rsidRDefault="00DF6076" w:rsidP="00C64697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해제 버튼을 누른 시점의 페이지에 계속 머무른다.</w:t>
            </w:r>
          </w:p>
        </w:tc>
      </w:tr>
      <w:tr w:rsidR="00DF6076" w:rsidRPr="000F08E2" w14:paraId="48DD0779" w14:textId="77777777" w:rsidTr="00C64697">
        <w:tc>
          <w:tcPr>
            <w:tcW w:w="1550" w:type="dxa"/>
            <w:shd w:val="clear" w:color="auto" w:fill="CCCCCC"/>
            <w:vAlign w:val="center"/>
          </w:tcPr>
          <w:p w14:paraId="313A4D7E" w14:textId="77777777" w:rsidR="00DF6076" w:rsidRPr="000F08E2" w:rsidRDefault="00DF6076" w:rsidP="00C646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4BBB464" w14:textId="77777777" w:rsidR="00DF6076" w:rsidRPr="000F08E2" w:rsidRDefault="00DF6076" w:rsidP="00C64697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0041D18" w14:textId="77777777" w:rsidR="00DF6076" w:rsidRPr="000F08E2" w:rsidRDefault="00DF6076" w:rsidP="00C64697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의류 또는 코디 세트의 즐겨찾기 버튼을 누른다.</w:t>
            </w:r>
          </w:p>
        </w:tc>
      </w:tr>
      <w:tr w:rsidR="00DF6076" w:rsidRPr="000F08E2" w14:paraId="4539FB1D" w14:textId="77777777" w:rsidTr="00C64697">
        <w:tc>
          <w:tcPr>
            <w:tcW w:w="1550" w:type="dxa"/>
            <w:shd w:val="clear" w:color="auto" w:fill="CCCCCC"/>
            <w:vAlign w:val="center"/>
          </w:tcPr>
          <w:p w14:paraId="62747A0E" w14:textId="77777777" w:rsidR="00DF6076" w:rsidRPr="000F08E2" w:rsidRDefault="00DF6076" w:rsidP="00C646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97B67C5" w14:textId="77777777" w:rsidR="00DF6076" w:rsidRPr="000F08E2" w:rsidRDefault="00DF6076" w:rsidP="00C64697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E48ADA1" w14:textId="6A32CAF1" w:rsidR="00DF6076" w:rsidRPr="000F08E2" w:rsidRDefault="002D7F7F" w:rsidP="00C64697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즐겨찾기 </w:t>
            </w:r>
            <w:r w:rsidRPr="000F08E2">
              <w:rPr>
                <w:rStyle w:val="ae"/>
                <w:rFonts w:ascii="맑은 고딕" w:eastAsia="맑은 고딕" w:hAnsi="맑은 고딕" w:hint="eastAsia"/>
                <w:b w:val="0"/>
                <w:color w:val="000000"/>
                <w:szCs w:val="24"/>
              </w:rPr>
              <w:t>되어 있지 않은 항목이라면,</w:t>
            </w:r>
            <w:r w:rsidRPr="000F08E2">
              <w:rPr>
                <w:rStyle w:val="ae"/>
                <w:rFonts w:ascii="맑은 고딕" w:eastAsia="맑은 고딕" w:hAnsi="맑은 고딕"/>
                <w:b w:val="0"/>
                <w:color w:val="000000"/>
                <w:szCs w:val="24"/>
              </w:rPr>
              <w:t xml:space="preserve"> </w:t>
            </w:r>
            <w:r w:rsidR="001A4580">
              <w:rPr>
                <w:rStyle w:val="ae"/>
                <w:rFonts w:ascii="맑은 고딕" w:eastAsia="맑은 고딕" w:hAnsi="맑은 고딕" w:hint="eastAsia"/>
                <w:b w:val="0"/>
                <w:color w:val="000000"/>
                <w:szCs w:val="24"/>
              </w:rPr>
              <w:t>U</w:t>
            </w:r>
            <w:r w:rsidR="001A4580">
              <w:rPr>
                <w:rStyle w:val="ae"/>
                <w:rFonts w:ascii="맑은 고딕" w:eastAsia="맑은 고딕" w:hAnsi="맑은 고딕"/>
                <w:b w:val="0"/>
                <w:color w:val="000000"/>
                <w:szCs w:val="24"/>
              </w:rPr>
              <w:t>C019</w:t>
            </w:r>
            <w:r w:rsidR="001A4580">
              <w:rPr>
                <w:rStyle w:val="ae"/>
                <w:rFonts w:ascii="맑은 고딕" w:eastAsia="맑은 고딕" w:hAnsi="맑은 고딕" w:hint="eastAsia"/>
                <w:b w:val="0"/>
                <w:color w:val="000000"/>
                <w:szCs w:val="24"/>
              </w:rPr>
              <w:t>로 넘어간다.</w:t>
            </w:r>
          </w:p>
        </w:tc>
      </w:tr>
      <w:tr w:rsidR="00DF6076" w:rsidRPr="000F08E2" w14:paraId="2347FBB2" w14:textId="77777777" w:rsidTr="00C64697">
        <w:tc>
          <w:tcPr>
            <w:tcW w:w="1550" w:type="dxa"/>
            <w:shd w:val="clear" w:color="auto" w:fill="CCCCCC"/>
            <w:vAlign w:val="center"/>
          </w:tcPr>
          <w:p w14:paraId="5C636AAA" w14:textId="77777777" w:rsidR="00DF6076" w:rsidRPr="000F08E2" w:rsidRDefault="00DF6076" w:rsidP="00C646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6CFFE182" w14:textId="77777777" w:rsidR="00DF6076" w:rsidRPr="000F08E2" w:rsidRDefault="00DF6076" w:rsidP="00C64697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F7B2BB1" w14:textId="77777777" w:rsidR="00DF6076" w:rsidRPr="000F08E2" w:rsidRDefault="00DF6076" w:rsidP="00C64697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D7F7F" w:rsidRPr="000F08E2" w14:paraId="0B5C6445" w14:textId="77777777" w:rsidTr="00C64697">
        <w:tc>
          <w:tcPr>
            <w:tcW w:w="1550" w:type="dxa"/>
            <w:vMerge w:val="restart"/>
            <w:shd w:val="clear" w:color="auto" w:fill="CCCCCC"/>
            <w:vAlign w:val="center"/>
          </w:tcPr>
          <w:p w14:paraId="1B8F9FB4" w14:textId="77777777" w:rsidR="002D7F7F" w:rsidRPr="000F08E2" w:rsidRDefault="002D7F7F" w:rsidP="002D7F7F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6FEE6D2B" w14:textId="77777777" w:rsidR="002D7F7F" w:rsidRPr="000F08E2" w:rsidRDefault="002D7F7F" w:rsidP="002D7F7F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28DEEDFA" w14:textId="77777777" w:rsidR="002D7F7F" w:rsidRPr="000F08E2" w:rsidRDefault="002D7F7F" w:rsidP="002D7F7F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2D7F7F" w:rsidRPr="000F08E2" w14:paraId="19AFDDFA" w14:textId="77777777" w:rsidTr="00C64697">
        <w:tc>
          <w:tcPr>
            <w:tcW w:w="1550" w:type="dxa"/>
            <w:vMerge/>
            <w:shd w:val="clear" w:color="auto" w:fill="CCCCCC"/>
            <w:vAlign w:val="center"/>
          </w:tcPr>
          <w:p w14:paraId="727F5360" w14:textId="77777777" w:rsidR="002D7F7F" w:rsidRPr="000F08E2" w:rsidRDefault="002D7F7F" w:rsidP="002D7F7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9AE7F71" w14:textId="77777777" w:rsidR="002D7F7F" w:rsidRPr="000F08E2" w:rsidRDefault="002D7F7F" w:rsidP="002D7F7F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565BC560" w14:textId="77777777" w:rsidR="002D7F7F" w:rsidRPr="000F08E2" w:rsidRDefault="002D7F7F" w:rsidP="002D7F7F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A01</w:t>
            </w:r>
          </w:p>
        </w:tc>
      </w:tr>
    </w:tbl>
    <w:p w14:paraId="0AE37B18" w14:textId="77777777" w:rsidR="00261B0F" w:rsidRPr="000F08E2" w:rsidRDefault="00261B0F" w:rsidP="004221DF">
      <w:pPr>
        <w:rPr>
          <w:rFonts w:ascii="맑은 고딕" w:eastAsia="맑은 고딕" w:hAnsi="맑은 고딕"/>
        </w:rPr>
      </w:pPr>
    </w:p>
    <w:p w14:paraId="53F5EED5" w14:textId="77777777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C02</w:t>
      </w:r>
      <w:r w:rsidR="00261B0F" w:rsidRPr="000F08E2">
        <w:rPr>
          <w:rFonts w:ascii="맑은 고딕" w:eastAsia="맑은 고딕" w:hAnsi="맑은 고딕"/>
          <w:b/>
          <w:bCs/>
        </w:rPr>
        <w:t>2</w:t>
      </w:r>
      <w:r w:rsidRPr="000F08E2">
        <w:rPr>
          <w:rFonts w:ascii="맑은 고딕" w:eastAsia="맑은 고딕" w:hAnsi="맑은 고딕"/>
          <w:b/>
          <w:bCs/>
        </w:rPr>
        <w:t xml:space="preserve"> : </w:t>
      </w:r>
      <w:r w:rsidRPr="000F08E2">
        <w:rPr>
          <w:rFonts w:ascii="맑은 고딕" w:eastAsia="맑은 고딕" w:hAnsi="맑은 고딕" w:hint="eastAsia"/>
          <w:b/>
          <w:bCs/>
        </w:rPr>
        <w:t xml:space="preserve">달력에 </w:t>
      </w:r>
      <w:r w:rsidR="00110769">
        <w:rPr>
          <w:rFonts w:ascii="맑은 고딕" w:eastAsia="맑은 고딕" w:hAnsi="맑은 고딕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추가한다.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6840821E" w14:textId="77777777" w:rsidTr="0028176E">
        <w:tc>
          <w:tcPr>
            <w:tcW w:w="1550" w:type="dxa"/>
            <w:shd w:val="clear" w:color="auto" w:fill="CCCCCC"/>
            <w:vAlign w:val="center"/>
          </w:tcPr>
          <w:p w14:paraId="1CD8342D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D56712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애플리케이션에서 제공하는 캘린더에 [오늘의 코디 / 코멘트]를 추가한다.</w:t>
            </w:r>
          </w:p>
        </w:tc>
      </w:tr>
      <w:tr w:rsidR="00D83918" w:rsidRPr="000F08E2" w14:paraId="3F8B56A5" w14:textId="77777777" w:rsidTr="0028176E">
        <w:tc>
          <w:tcPr>
            <w:tcW w:w="1550" w:type="dxa"/>
            <w:shd w:val="clear" w:color="auto" w:fill="CCCCCC"/>
            <w:vAlign w:val="center"/>
          </w:tcPr>
          <w:p w14:paraId="0DCCB0A3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0A11ABC" w14:textId="53A3A0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7212ADDC" w14:textId="77777777" w:rsidTr="0028176E">
        <w:tc>
          <w:tcPr>
            <w:tcW w:w="1550" w:type="dxa"/>
            <w:shd w:val="clear" w:color="auto" w:fill="CCCCCC"/>
            <w:vAlign w:val="center"/>
          </w:tcPr>
          <w:p w14:paraId="5F87C232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631DDB0" w14:textId="40CCD56F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</w:t>
            </w:r>
            <w:r w:rsidR="004B703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추가하기 버튼을 누른다.</w:t>
            </w:r>
          </w:p>
        </w:tc>
      </w:tr>
      <w:tr w:rsidR="00D83918" w:rsidRPr="000F08E2" w14:paraId="69B219BA" w14:textId="77777777" w:rsidTr="0028176E">
        <w:tc>
          <w:tcPr>
            <w:tcW w:w="1550" w:type="dxa"/>
            <w:shd w:val="clear" w:color="auto" w:fill="CCCCCC"/>
            <w:vAlign w:val="center"/>
          </w:tcPr>
          <w:p w14:paraId="51A4B3C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690BD12" w14:textId="3E326662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D83918" w:rsidRPr="000F08E2" w14:paraId="05157ABC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091EBA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9097162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A4F73AC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73F9F30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4122B55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81515B9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BEF3CBE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추가하기 버튼을 누른다.</w:t>
            </w:r>
          </w:p>
        </w:tc>
      </w:tr>
      <w:tr w:rsidR="00D83918" w:rsidRPr="000F08E2" w14:paraId="3CCCAF2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6ED419D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6FAF76E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F3172B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갤러리에서 사진을 선택한다.</w:t>
            </w:r>
          </w:p>
        </w:tc>
      </w:tr>
      <w:tr w:rsidR="00D83918" w:rsidRPr="000F08E2" w14:paraId="350345D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3683F8A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15A58D7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220F036E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남기고 싶은 코멘트를 작성한다.</w:t>
            </w:r>
          </w:p>
        </w:tc>
      </w:tr>
      <w:tr w:rsidR="00D83918" w:rsidRPr="000F08E2" w14:paraId="0A51253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99B0965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BC43BB0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22329A2B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D83918" w:rsidRPr="000F08E2" w14:paraId="5291627B" w14:textId="77777777" w:rsidTr="0028176E">
        <w:tc>
          <w:tcPr>
            <w:tcW w:w="1550" w:type="dxa"/>
            <w:shd w:val="clear" w:color="auto" w:fill="CCCCCC"/>
            <w:vAlign w:val="center"/>
          </w:tcPr>
          <w:p w14:paraId="660C537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1E9E7F4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5741D36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D83918" w:rsidRPr="000F08E2" w14:paraId="443161A7" w14:textId="77777777" w:rsidTr="0028176E">
        <w:tc>
          <w:tcPr>
            <w:tcW w:w="1550" w:type="dxa"/>
            <w:shd w:val="clear" w:color="auto" w:fill="CCCCCC"/>
            <w:vAlign w:val="center"/>
          </w:tcPr>
          <w:p w14:paraId="2E7BEC8E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32ED302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1661E240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코멘트를 입력하지 않으면 선택한 날짜가 자동으로 입력된다.</w:t>
            </w:r>
          </w:p>
        </w:tc>
      </w:tr>
      <w:tr w:rsidR="00D83918" w:rsidRPr="000F08E2" w14:paraId="00ABE280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357C2A8C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778FF65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7EAAAEB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2D86337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D1CF5F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B1581D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322EA6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</w:tbl>
    <w:p w14:paraId="1071978E" w14:textId="77777777" w:rsidR="00D83918" w:rsidRPr="000F08E2" w:rsidRDefault="00D83918" w:rsidP="00D83918">
      <w:pPr>
        <w:rPr>
          <w:rFonts w:ascii="맑은 고딕" w:eastAsia="맑은 고딕" w:hAnsi="맑은 고딕"/>
        </w:rPr>
        <w:sectPr w:rsidR="00D83918" w:rsidRPr="000F08E2" w:rsidSect="00D83918">
          <w:headerReference w:type="default" r:id="rId32"/>
          <w:footerReference w:type="even" r:id="rId33"/>
          <w:footerReference w:type="default" r:id="rId3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0CFD9F5" w14:textId="77777777" w:rsidR="00D83918" w:rsidRPr="000F08E2" w:rsidRDefault="00D83918" w:rsidP="00D83918">
      <w:pPr>
        <w:rPr>
          <w:rFonts w:ascii="맑은 고딕" w:eastAsia="맑은 고딕" w:hAnsi="맑은 고딕"/>
        </w:rPr>
        <w:sectPr w:rsidR="00D83918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0E96EC2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464AF1E7" w14:textId="77777777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C02</w:t>
      </w:r>
      <w:r w:rsidR="00261B0F" w:rsidRPr="000F08E2">
        <w:rPr>
          <w:rFonts w:ascii="맑은 고딕" w:eastAsia="맑은 고딕" w:hAnsi="맑은 고딕"/>
          <w:b/>
          <w:bCs/>
        </w:rPr>
        <w:t>3</w:t>
      </w:r>
      <w:r w:rsidRPr="000F08E2">
        <w:rPr>
          <w:rFonts w:ascii="맑은 고딕" w:eastAsia="맑은 고딕" w:hAnsi="맑은 고딕"/>
          <w:b/>
          <w:bCs/>
        </w:rPr>
        <w:t xml:space="preserve"> :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D83918" w:rsidRPr="000F08E2" w14:paraId="277D8340" w14:textId="77777777" w:rsidTr="0028176E">
        <w:tc>
          <w:tcPr>
            <w:tcW w:w="1550" w:type="dxa"/>
            <w:shd w:val="clear" w:color="auto" w:fill="CCCCCC"/>
            <w:vAlign w:val="center"/>
          </w:tcPr>
          <w:p w14:paraId="442EF44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5DF499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선택하면 해당 날짜에 작성된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</w:tr>
      <w:tr w:rsidR="00D83918" w:rsidRPr="000F08E2" w14:paraId="4A5C5530" w14:textId="77777777" w:rsidTr="0028176E">
        <w:tc>
          <w:tcPr>
            <w:tcW w:w="1550" w:type="dxa"/>
            <w:shd w:val="clear" w:color="auto" w:fill="CCCCCC"/>
            <w:vAlign w:val="center"/>
          </w:tcPr>
          <w:p w14:paraId="1520F6C9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CA829E7" w14:textId="3083BF86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313CF6E9" w14:textId="77777777" w:rsidTr="0028176E">
        <w:tc>
          <w:tcPr>
            <w:tcW w:w="1550" w:type="dxa"/>
            <w:shd w:val="clear" w:color="auto" w:fill="CCCCCC"/>
            <w:vAlign w:val="center"/>
          </w:tcPr>
          <w:p w14:paraId="533CFD3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5CAD43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</w:p>
        </w:tc>
      </w:tr>
      <w:tr w:rsidR="00D83918" w:rsidRPr="000F08E2" w14:paraId="33CFE797" w14:textId="77777777" w:rsidTr="0028176E">
        <w:tc>
          <w:tcPr>
            <w:tcW w:w="1550" w:type="dxa"/>
            <w:shd w:val="clear" w:color="auto" w:fill="CCCCCC"/>
            <w:vAlign w:val="center"/>
          </w:tcPr>
          <w:p w14:paraId="0AD91ED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67FE70E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D83918" w:rsidRPr="000F08E2" w14:paraId="527F5EC9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9F46E1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13020DA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E692362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083FDA2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B642C58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D061851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DDFA813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선택한 날짜에 대한 </w:t>
            </w:r>
            <w:r w:rsidR="00110769">
              <w:rPr>
                <w:rStyle w:val="ae"/>
                <w:rFonts w:ascii="맑은 고딕" w:eastAsia="맑은 고딕" w:hAnsi="맑은 고딕"/>
                <w:color w:val="000000"/>
              </w:rPr>
              <w:t>OOTD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를 확대해서 보여</w:t>
            </w:r>
            <w:r w:rsidR="00443622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줌과 동시에 하단에 입력해 둔 코멘트를 출력한다.</w:t>
            </w:r>
          </w:p>
        </w:tc>
      </w:tr>
      <w:tr w:rsidR="00D83918" w:rsidRPr="000F08E2" w14:paraId="671755D4" w14:textId="77777777" w:rsidTr="0028176E">
        <w:tc>
          <w:tcPr>
            <w:tcW w:w="1550" w:type="dxa"/>
            <w:shd w:val="clear" w:color="auto" w:fill="CCCCCC"/>
            <w:vAlign w:val="center"/>
          </w:tcPr>
          <w:p w14:paraId="14A046A9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C381FB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E5E6A0D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D83918" w:rsidRPr="000F08E2" w14:paraId="47E8FD0E" w14:textId="77777777" w:rsidTr="0028176E">
        <w:tc>
          <w:tcPr>
            <w:tcW w:w="1550" w:type="dxa"/>
            <w:shd w:val="clear" w:color="auto" w:fill="CCCCCC"/>
            <w:vAlign w:val="center"/>
          </w:tcPr>
          <w:p w14:paraId="05448F72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23FAB55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F9CA815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선택한 날짜의 </w:t>
            </w:r>
            <w:r w:rsidR="00110769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OOTD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와 코멘트가 없는 경우 빈 화면을 출력한다.</w:t>
            </w:r>
          </w:p>
        </w:tc>
      </w:tr>
      <w:tr w:rsidR="00D83918" w:rsidRPr="000F08E2" w14:paraId="693FBF60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5040CA3E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609B834A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90894C2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B01→B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  <w:tr w:rsidR="00D83918" w:rsidRPr="000F08E2" w14:paraId="2C2CF0F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D9DAB1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4B9ED7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  <w:tc>
          <w:tcPr>
            <w:tcW w:w="6042" w:type="dxa"/>
          </w:tcPr>
          <w:p w14:paraId="5BD8EDF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B01→E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3263430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7BACEF33" w14:textId="77777777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C02</w:t>
      </w:r>
      <w:r w:rsidR="00261B0F" w:rsidRPr="000F08E2">
        <w:rPr>
          <w:rFonts w:ascii="맑은 고딕" w:eastAsia="맑은 고딕" w:hAnsi="맑은 고딕"/>
          <w:b/>
          <w:bCs/>
        </w:rPr>
        <w:t>4</w:t>
      </w:r>
      <w:r w:rsidRPr="000F08E2">
        <w:rPr>
          <w:rFonts w:ascii="맑은 고딕" w:eastAsia="맑은 고딕" w:hAnsi="맑은 고딕"/>
          <w:b/>
          <w:bCs/>
        </w:rPr>
        <w:t xml:space="preserve"> :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63B8EFA7" w14:textId="77777777" w:rsidTr="0028176E">
        <w:tc>
          <w:tcPr>
            <w:tcW w:w="1550" w:type="dxa"/>
            <w:shd w:val="clear" w:color="auto" w:fill="CCCCCC"/>
            <w:vAlign w:val="center"/>
          </w:tcPr>
          <w:p w14:paraId="3461689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7F66CCF" w14:textId="77777777" w:rsidR="00D83918" w:rsidRPr="000F08E2" w:rsidRDefault="00110769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</w:rPr>
              <w:t>OOTD</w:t>
            </w:r>
            <w:r w:rsidR="00D83918" w:rsidRPr="000F08E2">
              <w:rPr>
                <w:rFonts w:ascii="맑은 고딕" w:eastAsia="맑은 고딕" w:hAnsi="맑은 고딕" w:hint="eastAsia"/>
              </w:rPr>
              <w:t>를 수정한다.</w:t>
            </w:r>
            <w:r w:rsidR="00D83918" w:rsidRPr="000F08E2">
              <w:rPr>
                <w:rFonts w:ascii="맑은 고딕" w:eastAsia="맑은 고딕" w:hAnsi="맑은 고딕"/>
              </w:rPr>
              <w:t xml:space="preserve"> </w:t>
            </w:r>
            <w:r w:rsidR="00D83918" w:rsidRPr="000F08E2">
              <w:rPr>
                <w:rFonts w:ascii="맑은 고딕" w:eastAsia="맑은 고딕" w:hAnsi="맑은 고딕" w:hint="eastAsia"/>
              </w:rPr>
              <w:t>오늘의 코디,</w:t>
            </w:r>
            <w:r w:rsidR="00D83918" w:rsidRPr="000F08E2">
              <w:rPr>
                <w:rFonts w:ascii="맑은 고딕" w:eastAsia="맑은 고딕" w:hAnsi="맑은 고딕"/>
              </w:rPr>
              <w:t xml:space="preserve"> </w:t>
            </w:r>
            <w:r w:rsidR="00D83918" w:rsidRPr="000F08E2">
              <w:rPr>
                <w:rFonts w:ascii="맑은 고딕" w:eastAsia="맑은 고딕" w:hAnsi="맑은 고딕" w:hint="eastAsia"/>
              </w:rPr>
              <w:t>코멘트를 수정할 수 있다.</w:t>
            </w:r>
          </w:p>
        </w:tc>
      </w:tr>
      <w:tr w:rsidR="00D83918" w:rsidRPr="000F08E2" w14:paraId="318F2D65" w14:textId="77777777" w:rsidTr="0028176E">
        <w:tc>
          <w:tcPr>
            <w:tcW w:w="1550" w:type="dxa"/>
            <w:shd w:val="clear" w:color="auto" w:fill="CCCCCC"/>
            <w:vAlign w:val="center"/>
          </w:tcPr>
          <w:p w14:paraId="48CECB2F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055AB08" w14:textId="0D782D6E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732232CA" w14:textId="77777777" w:rsidTr="0028176E">
        <w:tc>
          <w:tcPr>
            <w:tcW w:w="1550" w:type="dxa"/>
            <w:shd w:val="clear" w:color="auto" w:fill="CCCCCC"/>
            <w:vAlign w:val="center"/>
          </w:tcPr>
          <w:p w14:paraId="5CCD4D3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B18026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수정하기 버튼을 누른다.</w:t>
            </w:r>
          </w:p>
        </w:tc>
      </w:tr>
      <w:tr w:rsidR="00D83918" w:rsidRPr="000F08E2" w14:paraId="585FE12B" w14:textId="77777777" w:rsidTr="0028176E">
        <w:tc>
          <w:tcPr>
            <w:tcW w:w="1550" w:type="dxa"/>
            <w:shd w:val="clear" w:color="auto" w:fill="CCCCCC"/>
            <w:vAlign w:val="center"/>
          </w:tcPr>
          <w:p w14:paraId="020360C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6A378D8" w14:textId="47D5373C" w:rsidR="00D83918" w:rsidRPr="000F08E2" w:rsidRDefault="004B703D" w:rsidP="0028176E">
            <w:pPr>
              <w:rPr>
                <w:rStyle w:val="ae"/>
                <w:rFonts w:ascii="맑은 고딕" w:eastAsia="맑은 고딕" w:hAnsi="맑은 고딕" w:hint="eastAsia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수정된 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OOTD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의 열람 페이지로 넘어간다.</w:t>
            </w:r>
          </w:p>
        </w:tc>
      </w:tr>
      <w:tr w:rsidR="00D83918" w:rsidRPr="000F08E2" w14:paraId="34A18057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14E124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B1FF799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46A7F45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0C5F08E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C55044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6A4FF31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2DEE760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수정하기 버튼을 누른다.</w:t>
            </w:r>
          </w:p>
        </w:tc>
      </w:tr>
      <w:tr w:rsidR="00D83918" w:rsidRPr="000F08E2" w14:paraId="5924978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4E5FE4E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59D57E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6036D6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갤러리에서 사진을 선택한다.</w:t>
            </w:r>
          </w:p>
        </w:tc>
      </w:tr>
      <w:tr w:rsidR="00D83918" w:rsidRPr="000F08E2" w14:paraId="63CC5F4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BD592D2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B6E6365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4E8031D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수정하고 싶은 코멘트를 작성한다.</w:t>
            </w:r>
          </w:p>
        </w:tc>
      </w:tr>
      <w:tr w:rsidR="00D83918" w:rsidRPr="000F08E2" w14:paraId="37177DD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6F13C9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56D152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FA925AF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D83918" w:rsidRPr="000F08E2" w14:paraId="7BC406C3" w14:textId="77777777" w:rsidTr="0028176E">
        <w:tc>
          <w:tcPr>
            <w:tcW w:w="1550" w:type="dxa"/>
            <w:shd w:val="clear" w:color="auto" w:fill="CCCCCC"/>
            <w:vAlign w:val="center"/>
          </w:tcPr>
          <w:p w14:paraId="1B42B39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8EF5FB8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2380FD4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이후 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05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이전에 뒤로가기 버튼을 눌러 수정 화면을 나가게 될 경우 수정하던 사항은 저장되지 않고 원래 정보로 되돌아간다.</w:t>
            </w:r>
          </w:p>
        </w:tc>
      </w:tr>
      <w:tr w:rsidR="00D83918" w:rsidRPr="000F08E2" w14:paraId="470650A9" w14:textId="77777777" w:rsidTr="0028176E">
        <w:tc>
          <w:tcPr>
            <w:tcW w:w="1550" w:type="dxa"/>
            <w:shd w:val="clear" w:color="auto" w:fill="CCCCCC"/>
            <w:vAlign w:val="center"/>
          </w:tcPr>
          <w:p w14:paraId="2A44635F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CA50928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25D0E9D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코멘트를 입력하지 않으면 선택한 날짜가 자동으로 입력된다.</w:t>
            </w:r>
          </w:p>
        </w:tc>
      </w:tr>
      <w:tr w:rsidR="00D83918" w:rsidRPr="000F08E2" w14:paraId="0C7369D2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5851430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40846584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2373EDD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121929D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2AF665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DF61BA1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58ECB4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23E0D36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A6664F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53CEF8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DBD57D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D83918" w:rsidRPr="000F08E2" w14:paraId="70F0356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031B5557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AA5973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4DA5E93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D83918" w:rsidRPr="000F08E2" w14:paraId="090D2A4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A3E5FA7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5E8676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N005</w:t>
            </w:r>
          </w:p>
        </w:tc>
        <w:tc>
          <w:tcPr>
            <w:tcW w:w="6042" w:type="dxa"/>
          </w:tcPr>
          <w:p w14:paraId="4FD3BD2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91B07AF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7D029904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67B5237D" w14:textId="77777777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C02</w:t>
      </w:r>
      <w:r w:rsidR="00261B0F" w:rsidRPr="000F08E2">
        <w:rPr>
          <w:rFonts w:ascii="맑은 고딕" w:eastAsia="맑은 고딕" w:hAnsi="맑은 고딕"/>
          <w:b/>
          <w:bCs/>
        </w:rPr>
        <w:t>5</w:t>
      </w:r>
      <w:r w:rsidRPr="000F08E2">
        <w:rPr>
          <w:rFonts w:ascii="맑은 고딕" w:eastAsia="맑은 고딕" w:hAnsi="맑은 고딕"/>
          <w:b/>
          <w:bCs/>
        </w:rPr>
        <w:t xml:space="preserve"> :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2EC48A74" w14:textId="77777777" w:rsidTr="0028176E">
        <w:tc>
          <w:tcPr>
            <w:tcW w:w="1550" w:type="dxa"/>
            <w:shd w:val="clear" w:color="auto" w:fill="CCCCCC"/>
            <w:vAlign w:val="center"/>
          </w:tcPr>
          <w:p w14:paraId="2B1F682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EEA54C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선택하고 삭제하면 해당 날짜의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영구히 삭제한다.</w:t>
            </w:r>
          </w:p>
        </w:tc>
      </w:tr>
      <w:tr w:rsidR="00D83918" w:rsidRPr="000F08E2" w14:paraId="7BB42F57" w14:textId="77777777" w:rsidTr="0028176E">
        <w:tc>
          <w:tcPr>
            <w:tcW w:w="1550" w:type="dxa"/>
            <w:shd w:val="clear" w:color="auto" w:fill="CCCCCC"/>
            <w:vAlign w:val="center"/>
          </w:tcPr>
          <w:p w14:paraId="4500445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64B2416" w14:textId="196E5679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66B9A81D" w14:textId="77777777" w:rsidTr="0028176E">
        <w:tc>
          <w:tcPr>
            <w:tcW w:w="1550" w:type="dxa"/>
            <w:shd w:val="clear" w:color="auto" w:fill="CCCCCC"/>
            <w:vAlign w:val="center"/>
          </w:tcPr>
          <w:p w14:paraId="4A89042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5714D9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삭제하기 버튼을 누른다.</w:t>
            </w:r>
          </w:p>
        </w:tc>
      </w:tr>
      <w:tr w:rsidR="00D83918" w:rsidRPr="000F08E2" w14:paraId="34FB5729" w14:textId="77777777" w:rsidTr="0028176E">
        <w:tc>
          <w:tcPr>
            <w:tcW w:w="1550" w:type="dxa"/>
            <w:shd w:val="clear" w:color="auto" w:fill="CCCCCC"/>
            <w:vAlign w:val="center"/>
          </w:tcPr>
          <w:p w14:paraId="7B7344B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01FF4B4" w14:textId="1DEAB954" w:rsidR="00D83918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화면으로 돌아간다.</w:t>
            </w:r>
          </w:p>
        </w:tc>
      </w:tr>
      <w:tr w:rsidR="00D83918" w:rsidRPr="000F08E2" w14:paraId="069150F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294B9B75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497AFFE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4790F8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49FD570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0FDACEAC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8375AE6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EA70F28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삭제하기 버튼을 누른다.</w:t>
            </w:r>
          </w:p>
        </w:tc>
      </w:tr>
      <w:tr w:rsidR="00D83918" w:rsidRPr="000F08E2" w14:paraId="7ED54DD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701B903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8236468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0CFCC16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삭제하시겠습니까?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팝업을 띄운다.</w:t>
            </w:r>
          </w:p>
        </w:tc>
      </w:tr>
      <w:tr w:rsidR="00D83918" w:rsidRPr="000F08E2" w14:paraId="181F2F6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817455C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FCCACC5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A0CCCF2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선택한다.</w:t>
            </w:r>
          </w:p>
        </w:tc>
      </w:tr>
      <w:tr w:rsidR="00D83918" w:rsidRPr="000F08E2" w14:paraId="7FFDE33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F6AC4A1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E064D7F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2D7E877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사진과 코멘트가 삭제된다.</w:t>
            </w:r>
          </w:p>
        </w:tc>
      </w:tr>
      <w:tr w:rsidR="00D83918" w:rsidRPr="000F08E2" w14:paraId="7A1ABB7F" w14:textId="77777777" w:rsidTr="0028176E">
        <w:tc>
          <w:tcPr>
            <w:tcW w:w="1550" w:type="dxa"/>
            <w:shd w:val="clear" w:color="auto" w:fill="CCCCCC"/>
            <w:vAlign w:val="center"/>
          </w:tcPr>
          <w:p w14:paraId="4A02817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D2E370E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102F917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03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에서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‘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아니오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버튼 선택</w:t>
            </w:r>
            <w:r w:rsidR="008F7817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시 삭제하기 버튼을 누르기 이전 상태로 돌아간다.</w:t>
            </w:r>
          </w:p>
        </w:tc>
      </w:tr>
      <w:tr w:rsidR="00D83918" w:rsidRPr="000F08E2" w14:paraId="67F6EA20" w14:textId="77777777" w:rsidTr="0028176E">
        <w:tc>
          <w:tcPr>
            <w:tcW w:w="1550" w:type="dxa"/>
            <w:shd w:val="clear" w:color="auto" w:fill="CCCCCC"/>
            <w:vAlign w:val="center"/>
          </w:tcPr>
          <w:p w14:paraId="6E97F6A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6DEB797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93601FC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삭제할 내용이 없는 경우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“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삭제할 내용이 없습니다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”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팝업을 띄운다.</w:t>
            </w:r>
          </w:p>
        </w:tc>
      </w:tr>
      <w:tr w:rsidR="00D83918" w:rsidRPr="000F08E2" w14:paraId="073DFF74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0680B5B4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12C77955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09867B89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164DFA8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07DBFF5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33A0A66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4ADB038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  <w:tr w:rsidR="00D83918" w:rsidRPr="000F08E2" w14:paraId="393946D5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8920BD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5DD841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E21FED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655F27FA" w14:textId="77777777" w:rsidR="00D83918" w:rsidRPr="005554AE" w:rsidRDefault="00D83918" w:rsidP="00D83918">
      <w:pPr>
        <w:rPr>
          <w:b/>
          <w:bCs/>
        </w:rPr>
      </w:pPr>
    </w:p>
    <w:p w14:paraId="0E8D906B" w14:textId="77777777" w:rsidR="00D83918" w:rsidRDefault="00D83918" w:rsidP="00D83918">
      <w:r>
        <w:br w:type="page"/>
      </w:r>
    </w:p>
    <w:p w14:paraId="67EA103E" w14:textId="77777777" w:rsidR="007E70C2" w:rsidRDefault="007E70C2" w:rsidP="004221DF">
      <w:r>
        <w:lastRenderedPageBreak/>
        <w:br w:type="page"/>
      </w:r>
    </w:p>
    <w:p w14:paraId="197DFD48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116A7612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3C404BE2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0F08E2" w14:paraId="245E5689" w14:textId="77777777" w:rsidTr="00123551">
        <w:tc>
          <w:tcPr>
            <w:tcW w:w="8524" w:type="dxa"/>
          </w:tcPr>
          <w:p w14:paraId="09ABF18D" w14:textId="77777777" w:rsidR="005A219F" w:rsidRPr="000F08E2" w:rsidRDefault="005A219F" w:rsidP="00123551">
            <w:pPr>
              <w:rPr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사용자 인터페이스에 대한 분석 내용을 기술한다.</w:t>
            </w:r>
          </w:p>
        </w:tc>
      </w:tr>
    </w:tbl>
    <w:p w14:paraId="522A94F8" w14:textId="77777777" w:rsidR="005A219F" w:rsidRPr="000F08E2" w:rsidRDefault="005A219F" w:rsidP="003C1E0F">
      <w:pPr>
        <w:rPr>
          <w:rFonts w:ascii="맑은 고딕" w:eastAsia="맑은 고딕" w:hAnsi="맑은 고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0F08E2" w14:paraId="4A34C88C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46A1C7B5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7774DE2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46F3BCDB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</w:p>
          <w:p w14:paraId="0FA0EAAA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유스케이스 </w:t>
            </w:r>
            <w:r w:rsidRPr="000F08E2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B572BB7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5A219F" w:rsidRPr="000F08E2" w14:paraId="41C9D1F1" w14:textId="77777777" w:rsidTr="005A219F">
        <w:trPr>
          <w:trHeight w:val="356"/>
        </w:trPr>
        <w:tc>
          <w:tcPr>
            <w:tcW w:w="923" w:type="dxa"/>
          </w:tcPr>
          <w:p w14:paraId="65FE7E1F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SC001</w:t>
            </w:r>
          </w:p>
        </w:tc>
        <w:tc>
          <w:tcPr>
            <w:tcW w:w="1275" w:type="dxa"/>
          </w:tcPr>
          <w:p w14:paraId="6F394E3D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</w:t>
            </w:r>
          </w:p>
          <w:p w14:paraId="047B7858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로그인</w:t>
            </w:r>
          </w:p>
        </w:tc>
        <w:tc>
          <w:tcPr>
            <w:tcW w:w="1560" w:type="dxa"/>
          </w:tcPr>
          <w:p w14:paraId="0FC476F4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UC001</w:t>
            </w:r>
          </w:p>
        </w:tc>
        <w:tc>
          <w:tcPr>
            <w:tcW w:w="4727" w:type="dxa"/>
          </w:tcPr>
          <w:p w14:paraId="7F141DD8" w14:textId="77777777" w:rsidR="005A219F" w:rsidRPr="000F08E2" w:rsidRDefault="005A219F" w:rsidP="005A219F">
            <w:pPr>
              <w:jc w:val="left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비밀번호를 입력 받아 스마트 뱅킹 프로그램을 실행한다.</w:t>
            </w:r>
          </w:p>
        </w:tc>
      </w:tr>
      <w:tr w:rsidR="005A219F" w:rsidRPr="000F08E2" w14:paraId="311ACBBE" w14:textId="77777777" w:rsidTr="005A219F">
        <w:trPr>
          <w:trHeight w:val="356"/>
        </w:trPr>
        <w:tc>
          <w:tcPr>
            <w:tcW w:w="923" w:type="dxa"/>
          </w:tcPr>
          <w:p w14:paraId="7687E8B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56F85A7F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10B4B10D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7EF8FD4F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3CD6472" w14:textId="77777777" w:rsidTr="005A219F">
        <w:trPr>
          <w:trHeight w:val="356"/>
        </w:trPr>
        <w:tc>
          <w:tcPr>
            <w:tcW w:w="923" w:type="dxa"/>
          </w:tcPr>
          <w:p w14:paraId="6C06FE3B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6353FED7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28645D0B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2D5227CB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C790107" w14:textId="77777777" w:rsidTr="005A219F">
        <w:trPr>
          <w:trHeight w:val="356"/>
        </w:trPr>
        <w:tc>
          <w:tcPr>
            <w:tcW w:w="923" w:type="dxa"/>
          </w:tcPr>
          <w:p w14:paraId="3993511E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639BAE5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667CDDAE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5F514961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7256875D" w14:textId="77777777" w:rsidTr="005A219F">
        <w:trPr>
          <w:trHeight w:val="356"/>
        </w:trPr>
        <w:tc>
          <w:tcPr>
            <w:tcW w:w="923" w:type="dxa"/>
          </w:tcPr>
          <w:p w14:paraId="59294DDF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209D462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4C99B783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4021F8E7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090F4862" w14:textId="77777777" w:rsidTr="005A219F">
        <w:trPr>
          <w:trHeight w:val="356"/>
        </w:trPr>
        <w:tc>
          <w:tcPr>
            <w:tcW w:w="923" w:type="dxa"/>
          </w:tcPr>
          <w:p w14:paraId="7C93E5A1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50DD5297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55B6437F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4C483468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B1BEF50" w14:textId="77777777" w:rsidTr="005A219F">
        <w:trPr>
          <w:trHeight w:val="372"/>
        </w:trPr>
        <w:tc>
          <w:tcPr>
            <w:tcW w:w="923" w:type="dxa"/>
          </w:tcPr>
          <w:p w14:paraId="2A589FD6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24F88C1E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6E24174A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799E5B27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09B8AB8E" w14:textId="77777777" w:rsidR="005A219F" w:rsidRDefault="005A219F" w:rsidP="003C1E0F"/>
    <w:p w14:paraId="0C9A11C0" w14:textId="77777777" w:rsidR="005A219F" w:rsidRDefault="005A219F" w:rsidP="003C1E0F">
      <w:r>
        <w:br w:type="page"/>
      </w:r>
    </w:p>
    <w:p w14:paraId="0DA797D8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7178E992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D54A11" w14:paraId="001F9676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6A57768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화면 </w:t>
            </w:r>
            <w:r w:rsidRPr="000F08E2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86" w:type="dxa"/>
          </w:tcPr>
          <w:p w14:paraId="54E2A3E0" w14:textId="77777777" w:rsidR="005A219F" w:rsidRPr="000F08E2" w:rsidRDefault="005A219F" w:rsidP="00123551">
            <w:pPr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15B5B313" w14:textId="77777777" w:rsidR="005A219F" w:rsidRPr="000F08E2" w:rsidRDefault="005A219F" w:rsidP="005A219F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3155" w:type="dxa"/>
          </w:tcPr>
          <w:p w14:paraId="76A3AC8D" w14:textId="77777777" w:rsidR="005A219F" w:rsidRPr="000F08E2" w:rsidRDefault="005A219F" w:rsidP="00123551">
            <w:pPr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로그인</w:t>
            </w:r>
          </w:p>
        </w:tc>
      </w:tr>
      <w:tr w:rsidR="003C1E0F" w:rsidRPr="00D54A11" w14:paraId="1073360B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6DBDC72" w14:textId="77777777" w:rsidR="003C1E0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BA4E85E" w14:textId="34264760" w:rsidR="003C1E0F" w:rsidRPr="000F08E2" w:rsidRDefault="005B61D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/>
                <w:noProof/>
                <w:color w:val="C00000"/>
              </w:rPr>
              <w:drawing>
                <wp:inline distT="0" distB="0" distL="0" distR="0" wp14:anchorId="5C3A74BD" wp14:editId="71430BBD">
                  <wp:extent cx="2334260" cy="4019550"/>
                  <wp:effectExtent l="0" t="0" r="0" b="0"/>
                  <wp:docPr id="2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5B7CAA9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2EECF9F2" w14:textId="77777777" w:rsidR="003C1E0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43D8A5C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/>
              </w:rPr>
              <w:t>…</w:t>
            </w:r>
            <w:r w:rsidRPr="000F08E2">
              <w:rPr>
                <w:rStyle w:val="ae"/>
                <w:rFonts w:ascii="맑은 고딕" w:eastAsia="맑은 고딕" w:hAnsi="맑은 고딕" w:hint="eastAsia"/>
              </w:rPr>
              <w:t xml:space="preserve"> </w:t>
            </w:r>
          </w:p>
          <w:p w14:paraId="57F1D645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암호 입력 시, 화면 하단에 키보드 창이 출력된다.</w:t>
            </w:r>
          </w:p>
          <w:p w14:paraId="73B5EFA7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/>
              </w:rPr>
              <w:t>…</w:t>
            </w:r>
          </w:p>
        </w:tc>
      </w:tr>
    </w:tbl>
    <w:p w14:paraId="16E68BF1" w14:textId="77777777" w:rsidR="003C1E0F" w:rsidRPr="003C1E0F" w:rsidRDefault="003C1E0F" w:rsidP="003C1E0F"/>
    <w:p w14:paraId="25934829" w14:textId="77777777" w:rsidR="004221DF" w:rsidRDefault="004221DF" w:rsidP="004221DF">
      <w:r>
        <w:br w:type="page"/>
      </w:r>
      <w:bookmarkStart w:id="21" w:name="_Toc287096159"/>
    </w:p>
    <w:p w14:paraId="1E441BCC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r>
        <w:rPr>
          <w:rFonts w:hint="eastAsia"/>
        </w:rPr>
        <w:lastRenderedPageBreak/>
        <w:t>비기능 요구사항</w:t>
      </w:r>
      <w:bookmarkEnd w:id="22"/>
      <w:bookmarkEnd w:id="23"/>
    </w:p>
    <w:p w14:paraId="35EB1EDA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0F08E2" w14:paraId="07331FAC" w14:textId="77777777" w:rsidTr="00BA2195">
        <w:tc>
          <w:tcPr>
            <w:tcW w:w="8524" w:type="dxa"/>
          </w:tcPr>
          <w:p w14:paraId="180B5E73" w14:textId="77777777" w:rsidR="000572A8" w:rsidRPr="000F08E2" w:rsidRDefault="000572A8" w:rsidP="000578B6">
            <w:pPr>
              <w:rPr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시스템의 성능, 보안 등의 기능 외의 요구되는 사항을 기술한다.</w:t>
            </w:r>
          </w:p>
        </w:tc>
      </w:tr>
    </w:tbl>
    <w:p w14:paraId="4F52BE4F" w14:textId="77777777" w:rsidR="000572A8" w:rsidRPr="000F08E2" w:rsidRDefault="000572A8" w:rsidP="000578B6">
      <w:pPr>
        <w:rPr>
          <w:rFonts w:ascii="맑은 고딕" w:eastAsia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0F08E2" w14:paraId="088AC00F" w14:textId="77777777" w:rsidTr="00D54A11">
        <w:tc>
          <w:tcPr>
            <w:tcW w:w="2450" w:type="dxa"/>
            <w:shd w:val="clear" w:color="auto" w:fill="CCCCCC"/>
          </w:tcPr>
          <w:p w14:paraId="345BB8B6" w14:textId="77777777" w:rsidR="000578B6" w:rsidRPr="000F08E2" w:rsidRDefault="000578B6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3DC9FA0E" w14:textId="77777777" w:rsidR="000578B6" w:rsidRPr="000F08E2" w:rsidRDefault="000578B6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0578B6" w:rsidRPr="000F08E2" w14:paraId="7FB2DF0C" w14:textId="77777777" w:rsidTr="00D54A11">
        <w:tc>
          <w:tcPr>
            <w:tcW w:w="2450" w:type="dxa"/>
          </w:tcPr>
          <w:p w14:paraId="4DF6B22D" w14:textId="77777777" w:rsidR="000578B6" w:rsidRPr="000F08E2" w:rsidRDefault="000578B6" w:rsidP="00D54A1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074" w:type="dxa"/>
          </w:tcPr>
          <w:p w14:paraId="0C1E4111" w14:textId="77777777" w:rsidR="000578B6" w:rsidRPr="000F08E2" w:rsidRDefault="000578B6" w:rsidP="00342162">
            <w:pPr>
              <w:rPr>
                <w:rFonts w:ascii="맑은 고딕" w:eastAsia="맑은 고딕" w:hAnsi="맑은 고딕"/>
              </w:rPr>
            </w:pPr>
          </w:p>
        </w:tc>
      </w:tr>
      <w:tr w:rsidR="000578B6" w:rsidRPr="000F08E2" w14:paraId="2C42C918" w14:textId="77777777" w:rsidTr="00D54A11">
        <w:tc>
          <w:tcPr>
            <w:tcW w:w="2450" w:type="dxa"/>
          </w:tcPr>
          <w:p w14:paraId="0C23C034" w14:textId="77777777" w:rsidR="000578B6" w:rsidRPr="000F08E2" w:rsidRDefault="000578B6" w:rsidP="00D54A1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074" w:type="dxa"/>
          </w:tcPr>
          <w:p w14:paraId="529153A5" w14:textId="77777777" w:rsidR="000578B6" w:rsidRPr="000F08E2" w:rsidRDefault="000578B6" w:rsidP="00342162">
            <w:pPr>
              <w:rPr>
                <w:rFonts w:ascii="맑은 고딕" w:eastAsia="맑은 고딕" w:hAnsi="맑은 고딕"/>
              </w:rPr>
            </w:pPr>
          </w:p>
        </w:tc>
      </w:tr>
      <w:tr w:rsidR="000578B6" w:rsidRPr="00D54A11" w14:paraId="1E2EF83D" w14:textId="77777777" w:rsidTr="00D54A11">
        <w:tc>
          <w:tcPr>
            <w:tcW w:w="2450" w:type="dxa"/>
          </w:tcPr>
          <w:p w14:paraId="192963A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3DFDD05" w14:textId="77777777" w:rsidR="000578B6" w:rsidRPr="00BA2195" w:rsidRDefault="000578B6" w:rsidP="00342162"/>
        </w:tc>
      </w:tr>
      <w:tr w:rsidR="000578B6" w:rsidRPr="00D54A11" w14:paraId="747D2346" w14:textId="77777777" w:rsidTr="00D54A11">
        <w:tc>
          <w:tcPr>
            <w:tcW w:w="2450" w:type="dxa"/>
          </w:tcPr>
          <w:p w14:paraId="0AF5F37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889AB4B" w14:textId="77777777" w:rsidR="000578B6" w:rsidRPr="00BA2195" w:rsidRDefault="000578B6" w:rsidP="00342162"/>
        </w:tc>
      </w:tr>
      <w:tr w:rsidR="000578B6" w:rsidRPr="00D54A11" w14:paraId="4F32B715" w14:textId="77777777" w:rsidTr="00D54A11">
        <w:tc>
          <w:tcPr>
            <w:tcW w:w="2450" w:type="dxa"/>
          </w:tcPr>
          <w:p w14:paraId="7FBF3C1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6726FAA" w14:textId="77777777" w:rsidR="000578B6" w:rsidRPr="00BA2195" w:rsidRDefault="000578B6" w:rsidP="00342162"/>
        </w:tc>
      </w:tr>
      <w:tr w:rsidR="000578B6" w:rsidRPr="00D54A11" w14:paraId="4601F132" w14:textId="77777777" w:rsidTr="00D54A11">
        <w:tc>
          <w:tcPr>
            <w:tcW w:w="2450" w:type="dxa"/>
          </w:tcPr>
          <w:p w14:paraId="67A670C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7424FF2" w14:textId="77777777" w:rsidR="000578B6" w:rsidRPr="00BA2195" w:rsidRDefault="000578B6" w:rsidP="00342162"/>
        </w:tc>
      </w:tr>
      <w:tr w:rsidR="000578B6" w:rsidRPr="00D54A11" w14:paraId="4E73BF2B" w14:textId="77777777" w:rsidTr="00D54A11">
        <w:tc>
          <w:tcPr>
            <w:tcW w:w="2450" w:type="dxa"/>
          </w:tcPr>
          <w:p w14:paraId="538EF5C9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E780C11" w14:textId="77777777" w:rsidR="000578B6" w:rsidRPr="00BA2195" w:rsidRDefault="000578B6" w:rsidP="00342162"/>
        </w:tc>
      </w:tr>
      <w:tr w:rsidR="000578B6" w:rsidRPr="00D54A11" w14:paraId="69FB3DF9" w14:textId="77777777" w:rsidTr="00D54A11">
        <w:tc>
          <w:tcPr>
            <w:tcW w:w="2450" w:type="dxa"/>
          </w:tcPr>
          <w:p w14:paraId="4979AA0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B7D1E2B" w14:textId="77777777" w:rsidR="000578B6" w:rsidRPr="00BA2195" w:rsidRDefault="000578B6" w:rsidP="00342162"/>
        </w:tc>
      </w:tr>
      <w:tr w:rsidR="000578B6" w:rsidRPr="00D54A11" w14:paraId="19C3B4C5" w14:textId="77777777" w:rsidTr="00D54A11">
        <w:tc>
          <w:tcPr>
            <w:tcW w:w="2450" w:type="dxa"/>
          </w:tcPr>
          <w:p w14:paraId="668557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48B9444" w14:textId="77777777" w:rsidR="000578B6" w:rsidRPr="00BA2195" w:rsidRDefault="000578B6" w:rsidP="00342162"/>
        </w:tc>
      </w:tr>
    </w:tbl>
    <w:p w14:paraId="03FAA8A9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B296E" w14:textId="77777777" w:rsidR="00DF3B00" w:rsidRDefault="00DF3B00">
      <w:r>
        <w:separator/>
      </w:r>
    </w:p>
    <w:p w14:paraId="52011410" w14:textId="77777777" w:rsidR="00DF3B00" w:rsidRDefault="00DF3B00"/>
    <w:p w14:paraId="0E6B7F02" w14:textId="77777777" w:rsidR="00DF3B00" w:rsidRDefault="00DF3B00"/>
    <w:p w14:paraId="4CF4375C" w14:textId="77777777" w:rsidR="00DF3B00" w:rsidRDefault="00DF3B00"/>
  </w:endnote>
  <w:endnote w:type="continuationSeparator" w:id="0">
    <w:p w14:paraId="274AD94B" w14:textId="77777777" w:rsidR="00DF3B00" w:rsidRDefault="00DF3B00">
      <w:r>
        <w:continuationSeparator/>
      </w:r>
    </w:p>
    <w:p w14:paraId="7D7ED228" w14:textId="77777777" w:rsidR="00DF3B00" w:rsidRDefault="00DF3B00"/>
    <w:p w14:paraId="0551466A" w14:textId="77777777" w:rsidR="00DF3B00" w:rsidRDefault="00DF3B00"/>
    <w:p w14:paraId="1A0709FB" w14:textId="77777777" w:rsidR="00DF3B00" w:rsidRDefault="00DF3B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@굴림">
    <w:altName w:val="@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84265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2581314" w14:textId="77777777" w:rsidR="001A4580" w:rsidRDefault="001A4580"/>
  <w:p w14:paraId="17E0BFCF" w14:textId="77777777" w:rsidR="001A4580" w:rsidRDefault="001A4580"/>
  <w:p w14:paraId="242B1E00" w14:textId="77777777" w:rsidR="001A4580" w:rsidRDefault="001A4580"/>
  <w:p w14:paraId="252AA983" w14:textId="77777777" w:rsidR="001A4580" w:rsidRDefault="001A4580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DA6AD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6E501D13" w14:textId="77777777" w:rsidR="001A4580" w:rsidRDefault="001A4580"/>
  <w:p w14:paraId="12786721" w14:textId="77777777" w:rsidR="001A4580" w:rsidRDefault="001A4580"/>
  <w:p w14:paraId="30190EF7" w14:textId="77777777" w:rsidR="001A4580" w:rsidRDefault="001A4580"/>
  <w:p w14:paraId="4C5FF97D" w14:textId="77777777" w:rsidR="001A4580" w:rsidRDefault="001A4580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41DF" w14:textId="77777777" w:rsidR="001A4580" w:rsidRPr="000F08E2" w:rsidRDefault="001A4580" w:rsidP="000F08E2">
    <w:pPr>
      <w:framePr w:wrap="around" w:vAnchor="text" w:hAnchor="page" w:x="5746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6839CD78" w14:textId="62993B60" w:rsidR="001A4580" w:rsidRPr="000F08E2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62D33D" wp14:editId="4814D76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2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<w:pict>
            <v:rect id="Rectangle 41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93F7A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68DFC754" wp14:editId="03B65877">
          <wp:extent cx="2059305" cy="235585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2828D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0872A1F" w14:textId="77777777" w:rsidR="001A4580" w:rsidRDefault="001A4580"/>
  <w:p w14:paraId="1C67CB5E" w14:textId="77777777" w:rsidR="001A4580" w:rsidRDefault="001A4580"/>
  <w:p w14:paraId="54F1A266" w14:textId="77777777" w:rsidR="001A4580" w:rsidRDefault="001A4580"/>
  <w:p w14:paraId="54F0074F" w14:textId="77777777" w:rsidR="001A4580" w:rsidRDefault="001A458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DAC7A" w14:textId="77777777" w:rsidR="001A4580" w:rsidRPr="000F08E2" w:rsidRDefault="001A4580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739EA041" w14:textId="228D3FFC" w:rsidR="001A4580" w:rsidRPr="000F08E2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F93F3D" wp14:editId="6D9259D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0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<w:pict>
            <v:rect id="Rectangle 43" style="position:absolute;margin-left:0;margin-top:-11pt;width:423pt;height: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9AF6F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6BEED547" wp14:editId="3E390E6B">
          <wp:extent cx="2059305" cy="235585"/>
          <wp:effectExtent l="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169E4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8583D61" w14:textId="77777777" w:rsidR="001A4580" w:rsidRDefault="001A4580"/>
  <w:p w14:paraId="0C37632C" w14:textId="77777777" w:rsidR="001A4580" w:rsidRDefault="001A4580"/>
  <w:p w14:paraId="43E4338D" w14:textId="77777777" w:rsidR="001A4580" w:rsidRDefault="001A4580"/>
  <w:p w14:paraId="249A7447" w14:textId="77777777" w:rsidR="001A4580" w:rsidRDefault="001A4580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E5F8E" w14:textId="77777777" w:rsidR="001A4580" w:rsidRPr="000F08E2" w:rsidRDefault="001A4580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5724A09A" w14:textId="3D5A3D93" w:rsidR="001A4580" w:rsidRPr="000F08E2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806855" wp14:editId="4EC381E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8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<w:pict>
            <v:rect id="Rectangle 45" style="position:absolute;margin-left:0;margin-top:-11pt;width:423pt;height: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79DDA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4478F6FC" wp14:editId="1A9EF8AC">
          <wp:extent cx="2059305" cy="235585"/>
          <wp:effectExtent l="0" t="0" r="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8A445" w14:textId="77777777" w:rsidR="001A4580" w:rsidRPr="00B46F76" w:rsidRDefault="001A4580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B46F76">
      <w:rPr>
        <w:rFonts w:ascii="맑은 고딕" w:eastAsia="맑은 고딕" w:hAnsi="맑은 고딕"/>
      </w:rPr>
      <w:fldChar w:fldCharType="begin"/>
    </w:r>
    <w:r w:rsidRPr="00B46F76">
      <w:rPr>
        <w:rFonts w:ascii="맑은 고딕" w:eastAsia="맑은 고딕" w:hAnsi="맑은 고딕"/>
      </w:rPr>
      <w:instrText xml:space="preserve">PAGE  </w:instrText>
    </w:r>
    <w:r w:rsidRPr="00B46F76">
      <w:rPr>
        <w:rFonts w:ascii="맑은 고딕" w:eastAsia="맑은 고딕" w:hAnsi="맑은 고딕"/>
      </w:rPr>
      <w:fldChar w:fldCharType="separate"/>
    </w:r>
    <w:r w:rsidRPr="00B46F76">
      <w:rPr>
        <w:rFonts w:ascii="맑은 고딕" w:eastAsia="맑은 고딕" w:hAnsi="맑은 고딕"/>
        <w:noProof/>
      </w:rPr>
      <w:t>- 1 -</w:t>
    </w:r>
    <w:r w:rsidRPr="00B46F76">
      <w:rPr>
        <w:rFonts w:ascii="맑은 고딕" w:eastAsia="맑은 고딕" w:hAnsi="맑은 고딕"/>
      </w:rPr>
      <w:fldChar w:fldCharType="end"/>
    </w:r>
  </w:p>
  <w:p w14:paraId="51429673" w14:textId="41CA5521" w:rsidR="001A4580" w:rsidRPr="00B46F76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B46F76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7B7EDE" wp14:editId="4CA71B2C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0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<w:pict>
            <v:rect id="Rectangle 47" style="position:absolute;margin-left:0;margin-top:-11pt;width:423pt;height: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7DB72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B46F76">
      <w:rPr>
        <w:rFonts w:ascii="맑은 고딕" w:eastAsia="맑은 고딕" w:hAnsi="맑은 고딕" w:hint="eastAsia"/>
        <w:noProof/>
      </w:rPr>
      <w:drawing>
        <wp:inline distT="0" distB="0" distL="0" distR="0" wp14:anchorId="1D4CF886" wp14:editId="0870934D">
          <wp:extent cx="2059305" cy="23558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46F76">
      <w:rPr>
        <w:rFonts w:ascii="맑은 고딕" w:eastAsia="맑은 고딕" w:hAnsi="맑은 고딕"/>
      </w:rPr>
      <w:tab/>
    </w:r>
    <w:r w:rsidRPr="00B46F76">
      <w:rPr>
        <w:rFonts w:ascii="맑은 고딕" w:eastAsia="맑은 고딕" w:hAnsi="맑은 고딕" w:hint="eastAsia"/>
      </w:rPr>
      <w:t>고객사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714F" w14:textId="77777777" w:rsidR="001B26FA" w:rsidRDefault="001B26F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694C8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8A69C7E" w14:textId="77777777" w:rsidR="001A4580" w:rsidRDefault="001A4580"/>
  <w:p w14:paraId="7ACE4D76" w14:textId="77777777" w:rsidR="001A4580" w:rsidRDefault="001A4580"/>
  <w:p w14:paraId="577E90D7" w14:textId="77777777" w:rsidR="001A4580" w:rsidRDefault="001A4580"/>
  <w:p w14:paraId="2D877461" w14:textId="77777777" w:rsidR="001A4580" w:rsidRDefault="001A458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7DEFC" w14:textId="77777777" w:rsidR="001A4580" w:rsidRPr="000F08E2" w:rsidRDefault="001A4580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3C224735" w14:textId="155B54B5" w:rsidR="001A4580" w:rsidRPr="000F08E2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7E5F03" wp14:editId="30C51FA2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8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<w:pict>
            <v:rect id="Rectangle 35" style="position:absolute;margin-left:0;margin-top:-11pt;width:423pt;height:5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13570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2CE6E434" wp14:editId="20E3AED0">
          <wp:extent cx="2059305" cy="23558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4B21F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5821565" w14:textId="77777777" w:rsidR="001A4580" w:rsidRDefault="001A4580"/>
  <w:p w14:paraId="7A7B9E20" w14:textId="77777777" w:rsidR="001A4580" w:rsidRDefault="001A4580"/>
  <w:p w14:paraId="736E3B0A" w14:textId="77777777" w:rsidR="001A4580" w:rsidRDefault="001A4580"/>
  <w:p w14:paraId="66DBF3EE" w14:textId="77777777" w:rsidR="001A4580" w:rsidRDefault="001A458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81156" w14:textId="77777777" w:rsidR="001A4580" w:rsidRPr="001B26FA" w:rsidRDefault="001A4580" w:rsidP="000572A8">
    <w:pPr>
      <w:framePr w:wrap="around" w:vAnchor="text" w:hAnchor="margin" w:xAlign="center" w:y="109"/>
      <w:rPr>
        <w:rFonts w:asciiTheme="minorEastAsia" w:eastAsiaTheme="minorEastAsia" w:hAnsiTheme="minorEastAsia"/>
      </w:rPr>
    </w:pPr>
    <w:r w:rsidRPr="001B26FA">
      <w:rPr>
        <w:rFonts w:asciiTheme="minorEastAsia" w:eastAsiaTheme="minorEastAsia" w:hAnsiTheme="minorEastAsia"/>
      </w:rPr>
      <w:fldChar w:fldCharType="begin"/>
    </w:r>
    <w:r w:rsidRPr="001B26FA">
      <w:rPr>
        <w:rFonts w:asciiTheme="minorEastAsia" w:eastAsiaTheme="minorEastAsia" w:hAnsiTheme="minorEastAsia"/>
      </w:rPr>
      <w:instrText xml:space="preserve">PAGE  </w:instrText>
    </w:r>
    <w:r w:rsidRPr="001B26FA">
      <w:rPr>
        <w:rFonts w:asciiTheme="minorEastAsia" w:eastAsiaTheme="minorEastAsia" w:hAnsiTheme="minorEastAsia"/>
      </w:rPr>
      <w:fldChar w:fldCharType="separate"/>
    </w:r>
    <w:r w:rsidRPr="001B26FA">
      <w:rPr>
        <w:rFonts w:asciiTheme="minorEastAsia" w:eastAsiaTheme="minorEastAsia" w:hAnsiTheme="minorEastAsia"/>
        <w:noProof/>
      </w:rPr>
      <w:t>- 1 -</w:t>
    </w:r>
    <w:r w:rsidRPr="001B26FA">
      <w:rPr>
        <w:rFonts w:asciiTheme="minorEastAsia" w:eastAsiaTheme="minorEastAsia" w:hAnsiTheme="minorEastAsia"/>
      </w:rPr>
      <w:fldChar w:fldCharType="end"/>
    </w:r>
  </w:p>
  <w:p w14:paraId="5BFDCD75" w14:textId="741F1264" w:rsidR="001A4580" w:rsidRPr="001B26FA" w:rsidRDefault="001A4580" w:rsidP="000572A8">
    <w:pPr>
      <w:tabs>
        <w:tab w:val="right" w:pos="8504"/>
      </w:tabs>
      <w:rPr>
        <w:rFonts w:asciiTheme="minorEastAsia" w:eastAsiaTheme="minorEastAsia" w:hAnsiTheme="minorEastAsia"/>
      </w:rPr>
    </w:pPr>
    <w:r w:rsidRPr="001B26FA">
      <w:rPr>
        <w:rFonts w:asciiTheme="minorEastAsia" w:eastAsiaTheme="minorEastAsia" w:hAnsiTheme="minorEastAsia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3B1D07" wp14:editId="3F1DC518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6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<w:pict>
            <v:rect id="Rectangle 37" style="position:absolute;margin-left:0;margin-top:-11pt;width:423pt;height:5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56563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1B26FA">
      <w:rPr>
        <w:rFonts w:asciiTheme="minorEastAsia" w:eastAsiaTheme="minorEastAsia" w:hAnsiTheme="minorEastAsia" w:hint="eastAsia"/>
        <w:noProof/>
      </w:rPr>
      <w:drawing>
        <wp:inline distT="0" distB="0" distL="0" distR="0" wp14:anchorId="30CD6939" wp14:editId="79DD208A">
          <wp:extent cx="2059305" cy="235585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26FA">
      <w:rPr>
        <w:rFonts w:asciiTheme="minorEastAsia" w:eastAsiaTheme="minorEastAsia" w:hAnsiTheme="minorEastAsia"/>
      </w:rPr>
      <w:tab/>
    </w:r>
    <w:r w:rsidRPr="001B26FA">
      <w:rPr>
        <w:rFonts w:asciiTheme="minorEastAsia" w:eastAsiaTheme="minorEastAsia" w:hAnsiTheme="minorEastAsia" w:hint="eastAsia"/>
      </w:rPr>
      <w:t>고객사 Logo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690F9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EE48CE2" w14:textId="77777777" w:rsidR="001A4580" w:rsidRDefault="001A4580"/>
  <w:p w14:paraId="70FD6748" w14:textId="77777777" w:rsidR="001A4580" w:rsidRDefault="001A4580"/>
  <w:p w14:paraId="4470234D" w14:textId="77777777" w:rsidR="001A4580" w:rsidRDefault="001A4580"/>
  <w:p w14:paraId="1D071B6A" w14:textId="77777777" w:rsidR="001A4580" w:rsidRDefault="001A458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794F" w14:textId="77777777" w:rsidR="001A4580" w:rsidRDefault="001A4580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6815C348" w14:textId="4A600048" w:rsidR="001A4580" w:rsidRDefault="001A4580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D417A3" wp14:editId="2666A1F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4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<w:pict>
            <v:rect id="Rectangle 39" style="position:absolute;margin-left:0;margin-top:-11pt;width:423pt;height: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EF9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534A6A60" wp14:editId="7B2D313A">
          <wp:extent cx="2059305" cy="235585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5C28F" w14:textId="77777777" w:rsidR="00DF3B00" w:rsidRDefault="00DF3B00">
      <w:r>
        <w:separator/>
      </w:r>
    </w:p>
    <w:p w14:paraId="5EF5C981" w14:textId="77777777" w:rsidR="00DF3B00" w:rsidRDefault="00DF3B00"/>
    <w:p w14:paraId="164046BD" w14:textId="77777777" w:rsidR="00DF3B00" w:rsidRDefault="00DF3B00"/>
    <w:p w14:paraId="3AE67137" w14:textId="77777777" w:rsidR="00DF3B00" w:rsidRDefault="00DF3B00"/>
  </w:footnote>
  <w:footnote w:type="continuationSeparator" w:id="0">
    <w:p w14:paraId="40E6719E" w14:textId="77777777" w:rsidR="00DF3B00" w:rsidRDefault="00DF3B00">
      <w:r>
        <w:continuationSeparator/>
      </w:r>
    </w:p>
    <w:p w14:paraId="63A1A060" w14:textId="77777777" w:rsidR="00DF3B00" w:rsidRDefault="00DF3B00"/>
    <w:p w14:paraId="4A9264E2" w14:textId="77777777" w:rsidR="00DF3B00" w:rsidRDefault="00DF3B00"/>
    <w:p w14:paraId="6D34FC0E" w14:textId="77777777" w:rsidR="00DF3B00" w:rsidRDefault="00DF3B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DB4C0" w14:textId="77777777" w:rsidR="001B26FA" w:rsidRDefault="001B26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6BDDCFE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4020C62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DA1F793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9A3926C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3353923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</w:tr>
    <w:tr w:rsidR="001A4580" w:rsidRPr="00D54A11" w14:paraId="28D9F3C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77CAE40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문 서 명</w:t>
          </w:r>
        </w:p>
      </w:tc>
      <w:tc>
        <w:tcPr>
          <w:tcW w:w="2622" w:type="dxa"/>
          <w:vAlign w:val="center"/>
        </w:tcPr>
        <w:p w14:paraId="45359A0D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3463C588" w14:textId="77777777" w:rsidR="001A4580" w:rsidRPr="00D54A11" w:rsidRDefault="001A4580" w:rsidP="000572A8">
          <w:pPr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 w:hint="eastAsia"/>
            </w:rPr>
            <w:t>버</w:t>
          </w:r>
          <w:r w:rsidRPr="00D54A11">
            <w:rPr>
              <w:rFonts w:ascii="Arial" w:eastAsia="Arial" w:hAnsi="Arial" w:hint="eastAsia"/>
            </w:rPr>
            <w:t>전</w:t>
          </w:r>
        </w:p>
      </w:tc>
      <w:tc>
        <w:tcPr>
          <w:tcW w:w="2585" w:type="dxa"/>
          <w:vAlign w:val="center"/>
        </w:tcPr>
        <w:p w14:paraId="729DBFF4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</w:tr>
  </w:tbl>
  <w:p w14:paraId="4C69976B" w14:textId="13DFC025" w:rsidR="001A4580" w:rsidRPr="00EF53CF" w:rsidRDefault="001A4580" w:rsidP="00A358BA">
    <w:r>
      <w:rPr>
        <w:rFonts w:ascii="굴림체" w:eastAsia="굴림체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FC9F64" wp14:editId="06AC1CF6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1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>
          <w:pict>
            <v:rect id="Rectangle 46" style="position:absolute;margin-left:-2.1pt;margin-top:8.9pt;width:428.4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8519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94206" w14:textId="77777777" w:rsidR="001B26FA" w:rsidRDefault="001B26F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300C5F93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D2FFAD2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4B6166B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886E655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A3F0E1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7AF06F91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65BB4E5C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DBA15F5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6E93F7B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D35259A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74F4F9CB" w14:textId="51DD6078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BEE5AF" wp14:editId="0E07874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9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>
          <w:pict>
            <v:rect id="Rectangle 28" style="position:absolute;margin-left:-2.1pt;margin-top:8.9pt;width:428.45pt;height:8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26EA6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4D7D54CA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65FA50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E4ADEE1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39550F57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F3A5FE4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64358CB6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C2AB49B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6D5F755F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226C044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23AAA2D5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75640FF6" w14:textId="5DF903DD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0FDA6C" wp14:editId="29DB5282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7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>
          <w:pict>
            <v:rect id="Rectangle 36" style="position:absolute;margin-left:-2.1pt;margin-top:8.9pt;width:428.45pt;height: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BABD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25C244C2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79BD622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0072888F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4ED7DE3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6603402F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18051AAA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D49FB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0001623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5DEA59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3F42391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6DCACF3" w14:textId="52F617E8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D56D6F" wp14:editId="35993E4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5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>
          <w:pict>
            <v:rect id="Rectangle 38" style="position:absolute;margin-left:-2.1pt;margin-top:8.9pt;width:428.45pt;height:8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9A9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4450501E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1329ED2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E03A7CB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7D48F7DA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73594F9E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3421D387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81E6225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0A7F7B7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6D6EBE3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5E245D72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0BCB837" w14:textId="67C5967F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9B99A9" wp14:editId="1E240AF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>
          <w:pict>
            <v:rect id="Rectangle 40" style="position:absolute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834D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2933EC65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FDA50C6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7559BDB4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ECF9350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C530D59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72BC5FDD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4800A91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C63E5B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7F70A22D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F0A8C7D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3FB693ED" w14:textId="1342EB11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ECC1D" wp14:editId="4E07909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1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>
          <w:pict>
            <v:rect id="Rectangle 42" style="position:absolute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B2E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31A57D5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156D9528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27FFDFD2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3A4F49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3E006EBF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</w:tr>
    <w:tr w:rsidR="001A4580" w:rsidRPr="00D54A11" w14:paraId="4FB7A81C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4C53D6E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문 서 명</w:t>
          </w:r>
        </w:p>
      </w:tc>
      <w:tc>
        <w:tcPr>
          <w:tcW w:w="2622" w:type="dxa"/>
          <w:vAlign w:val="center"/>
        </w:tcPr>
        <w:p w14:paraId="0DD276DC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5E269DDA" w14:textId="77777777" w:rsidR="001A4580" w:rsidRPr="00D54A11" w:rsidRDefault="001A4580" w:rsidP="000572A8">
          <w:pPr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 w:hint="eastAsia"/>
            </w:rPr>
            <w:t>버</w:t>
          </w:r>
          <w:r w:rsidRPr="00D54A11">
            <w:rPr>
              <w:rFonts w:ascii="Arial" w:eastAsia="Arial" w:hAnsi="Arial" w:hint="eastAsia"/>
            </w:rPr>
            <w:t>전</w:t>
          </w:r>
        </w:p>
      </w:tc>
      <w:tc>
        <w:tcPr>
          <w:tcW w:w="2585" w:type="dxa"/>
          <w:vAlign w:val="center"/>
        </w:tcPr>
        <w:p w14:paraId="0A829C6D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</w:tr>
  </w:tbl>
  <w:p w14:paraId="53B921F2" w14:textId="5AA7D6F3" w:rsidR="001A4580" w:rsidRPr="00EF53CF" w:rsidRDefault="001A4580" w:rsidP="00A358BA">
    <w:r>
      <w:rPr>
        <w:rFonts w:ascii="굴림체" w:eastAsia="굴림체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BE4AD" wp14:editId="273FEE5B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9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a="http://schemas.openxmlformats.org/drawingml/2006/main" xmlns:a14="http://schemas.microsoft.com/office/drawing/2010/main">
          <w:pict>
            <v:rect id="Rectangle 44" style="position:absolute;margin-left:-2.1pt;margin-top:8.9pt;width:428.45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097D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3E7A"/>
    <w:multiLevelType w:val="hybridMultilevel"/>
    <w:tmpl w:val="3AE4B07A"/>
    <w:lvl w:ilvl="0" w:tplc="7F7E66CC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@굴림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C5D00"/>
    <w:multiLevelType w:val="hybridMultilevel"/>
    <w:tmpl w:val="27401476"/>
    <w:lvl w:ilvl="0" w:tplc="8B9C459E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80772E"/>
    <w:multiLevelType w:val="hybridMultilevel"/>
    <w:tmpl w:val="F1E22F44"/>
    <w:lvl w:ilvl="0" w:tplc="E2185B9C">
      <w:start w:val="1"/>
      <w:numFmt w:val="bullet"/>
      <w:lvlText w:val="-"/>
      <w:lvlJc w:val="left"/>
      <w:pPr>
        <w:ind w:left="112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07470C6"/>
    <w:multiLevelType w:val="hybridMultilevel"/>
    <w:tmpl w:val="50624882"/>
    <w:lvl w:ilvl="0" w:tplc="0C124FE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1EA16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97A368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AA1E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D8E2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3BCDC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A21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252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B4CF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Wingdings" w:eastAsia="Wingdings" w:hAnsi="Wingdings" w:cs="@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4"/>
  </w:num>
  <w:num w:numId="11">
    <w:abstractNumId w:val="1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2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2"/>
  </w:num>
  <w:num w:numId="25">
    <w:abstractNumId w:val="5"/>
  </w:num>
  <w:num w:numId="26">
    <w:abstractNumId w:val="10"/>
  </w:num>
  <w:num w:numId="2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855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658"/>
    <w:rsid w:val="000719B3"/>
    <w:rsid w:val="00072321"/>
    <w:rsid w:val="00072B1C"/>
    <w:rsid w:val="00072C6C"/>
    <w:rsid w:val="00073097"/>
    <w:rsid w:val="000730D9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4FB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14E1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8E2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3F0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0769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240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098F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4580"/>
    <w:rsid w:val="001A6970"/>
    <w:rsid w:val="001A69E6"/>
    <w:rsid w:val="001B0E26"/>
    <w:rsid w:val="001B1850"/>
    <w:rsid w:val="001B26FA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E7816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1AED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12CC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B0F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77F"/>
    <w:rsid w:val="00273F8E"/>
    <w:rsid w:val="0027521B"/>
    <w:rsid w:val="00275583"/>
    <w:rsid w:val="002764C6"/>
    <w:rsid w:val="00277069"/>
    <w:rsid w:val="00277346"/>
    <w:rsid w:val="0028176E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D15"/>
    <w:rsid w:val="00287E38"/>
    <w:rsid w:val="00290A8C"/>
    <w:rsid w:val="002964B1"/>
    <w:rsid w:val="002A0089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D7F7F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2200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6FFE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0706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B12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3622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B703D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6ABB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1F06"/>
    <w:rsid w:val="00553DC4"/>
    <w:rsid w:val="005543D2"/>
    <w:rsid w:val="00554A6B"/>
    <w:rsid w:val="00554C57"/>
    <w:rsid w:val="005554AE"/>
    <w:rsid w:val="00556720"/>
    <w:rsid w:val="00556BAD"/>
    <w:rsid w:val="00557157"/>
    <w:rsid w:val="005574EA"/>
    <w:rsid w:val="00557E12"/>
    <w:rsid w:val="00560013"/>
    <w:rsid w:val="00560157"/>
    <w:rsid w:val="00560DC2"/>
    <w:rsid w:val="00560DD4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B61DF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1E8F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17EDC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0075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2F44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42C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52D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34B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23C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8F7817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2F4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17F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5F7C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6F7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6E0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BB8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11F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4697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5560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6EDD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918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B7E9E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B00"/>
    <w:rsid w:val="00DF3D15"/>
    <w:rsid w:val="00DF5C71"/>
    <w:rsid w:val="00DF6076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B7F85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58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6E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059C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34A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3D0FD47A"/>
    <w:rsid w:val="55B1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467BFAAF"/>
  <w15:chartTrackingRefBased/>
  <w15:docId w15:val="{0BEFDA13-DFA8-4DE1-9FEE-4E9F5761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@굴림" w:eastAsia="맑은 고딕" w:hAnsi="@굴림" w:cs="@굴림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6076"/>
    <w:pPr>
      <w:widowControl w:val="0"/>
      <w:wordWrap w:val="0"/>
      <w:autoSpaceDE w:val="0"/>
      <w:autoSpaceDN w:val="0"/>
      <w:jc w:val="both"/>
    </w:pPr>
    <w:rPr>
      <w:rFonts w:ascii="Wingdings" w:eastAsia="굴림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2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2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3C1E0F"/>
    <w:pPr>
      <w:keepNext/>
      <w:numPr>
        <w:ilvl w:val="2"/>
        <w:numId w:val="2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012F0F"/>
    <w:pPr>
      <w:keepNext/>
      <w:numPr>
        <w:ilvl w:val="3"/>
        <w:numId w:val="2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link w:val="Char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Wingdings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link w:val="Char1"/>
    <w:semiHidden/>
    <w:rsid w:val="00FF4B87"/>
    <w:rPr>
      <w:rFonts w:ascii="Arial" w:eastAsia="돋움" w:hAnsi="Arial"/>
      <w:sz w:val="18"/>
      <w:szCs w:val="18"/>
    </w:rPr>
  </w:style>
  <w:style w:type="character" w:customStyle="1" w:styleId="Char0">
    <w:name w:val="머리글 Char"/>
    <w:link w:val="a6"/>
    <w:rsid w:val="00E917F3"/>
    <w:rPr>
      <w:rFonts w:ascii="Wingdings"/>
      <w:kern w:val="2"/>
      <w:szCs w:val="24"/>
    </w:rPr>
  </w:style>
  <w:style w:type="paragraph" w:styleId="a8">
    <w:name w:val="footer"/>
    <w:basedOn w:val="a"/>
    <w:link w:val="Char2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@굴림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@굴림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@굴림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@굴림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@굴림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@굴림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@굴림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@굴림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@굴림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link w:val="Char3"/>
    <w:semiHidden/>
    <w:rsid w:val="004A0933"/>
    <w:pPr>
      <w:jc w:val="left"/>
    </w:pPr>
  </w:style>
  <w:style w:type="paragraph" w:styleId="ac">
    <w:name w:val="annotation subject"/>
    <w:basedOn w:val="ab"/>
    <w:next w:val="ab"/>
    <w:link w:val="Char4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2">
    <w:name w:val="바닥글 Char"/>
    <w:link w:val="a8"/>
    <w:rsid w:val="00E917F3"/>
    <w:rPr>
      <w:rFonts w:ascii="Wingdings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굴림" w:eastAsia="굴림" w:hAnsi="굴림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Wingdings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Wingdings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Wingdings"/>
      <w:sz w:val="48"/>
      <w:szCs w:val="20"/>
    </w:rPr>
  </w:style>
  <w:style w:type="character" w:customStyle="1" w:styleId="3Char">
    <w:name w:val="제목 3 Char"/>
    <w:link w:val="3"/>
    <w:rsid w:val="0079542C"/>
    <w:rPr>
      <w:rFonts w:ascii="HY헤드라인M" w:eastAsia="HY헤드라인M" w:hAnsi="HY헤드라인M"/>
      <w:kern w:val="2"/>
      <w:sz w:val="22"/>
    </w:rPr>
  </w:style>
  <w:style w:type="character" w:customStyle="1" w:styleId="4Char">
    <w:name w:val="제목 4 Char"/>
    <w:link w:val="4"/>
    <w:rsid w:val="0079542C"/>
    <w:rPr>
      <w:rFonts w:ascii="HY헤드라인M" w:eastAsia="HY헤드라인M" w:hAnsi="Arial"/>
      <w:bCs/>
      <w:kern w:val="2"/>
    </w:rPr>
  </w:style>
  <w:style w:type="character" w:customStyle="1" w:styleId="5Char">
    <w:name w:val="제목 5 Char"/>
    <w:link w:val="5"/>
    <w:rsid w:val="0079542C"/>
    <w:rPr>
      <w:rFonts w:ascii="HY헤드라인M" w:eastAsia="HY헤드라인M" w:hAnsi="Arial"/>
      <w:kern w:val="2"/>
    </w:rPr>
  </w:style>
  <w:style w:type="character" w:customStyle="1" w:styleId="Char">
    <w:name w:val="문서 구조 Char"/>
    <w:link w:val="a3"/>
    <w:semiHidden/>
    <w:rsid w:val="0079542C"/>
    <w:rPr>
      <w:rFonts w:ascii="Arial" w:eastAsia="돋움" w:hAnsi="Arial"/>
      <w:kern w:val="2"/>
      <w:szCs w:val="24"/>
      <w:shd w:val="clear" w:color="auto" w:fill="00008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character" w:customStyle="1" w:styleId="Char1">
    <w:name w:val="풍선 도움말 텍스트 Char"/>
    <w:link w:val="a7"/>
    <w:semiHidden/>
    <w:rsid w:val="0079542C"/>
    <w:rPr>
      <w:rFonts w:ascii="Arial" w:eastAsia="돋움" w:hAnsi="Arial"/>
      <w:kern w:val="2"/>
      <w:sz w:val="18"/>
      <w:szCs w:val="18"/>
    </w:rPr>
  </w:style>
  <w:style w:type="character" w:customStyle="1" w:styleId="Char3">
    <w:name w:val="메모 텍스트 Char"/>
    <w:link w:val="ab"/>
    <w:semiHidden/>
    <w:rsid w:val="0079542C"/>
    <w:rPr>
      <w:rFonts w:ascii="Wingdings" w:eastAsia="굴림"/>
      <w:kern w:val="2"/>
      <w:szCs w:val="24"/>
    </w:rPr>
  </w:style>
  <w:style w:type="character" w:customStyle="1" w:styleId="Char4">
    <w:name w:val="메모 주제 Char"/>
    <w:link w:val="ac"/>
    <w:semiHidden/>
    <w:rsid w:val="0079542C"/>
    <w:rPr>
      <w:rFonts w:ascii="Wingdings" w:eastAsia="굴림"/>
      <w:b/>
      <w:bCs/>
      <w:kern w:val="2"/>
      <w:szCs w:val="24"/>
    </w:rPr>
  </w:style>
  <w:style w:type="character" w:styleId="af3">
    <w:name w:val="FollowedHyperlink"/>
    <w:uiPriority w:val="99"/>
    <w:unhideWhenUsed/>
    <w:rsid w:val="0079542C"/>
    <w:rPr>
      <w:color w:val="954F72"/>
      <w:u w:val="single"/>
    </w:rPr>
  </w:style>
  <w:style w:type="numbering" w:styleId="111111">
    <w:name w:val="Outline List 2"/>
    <w:basedOn w:val="a2"/>
    <w:rsid w:val="000704AB"/>
  </w:style>
  <w:style w:type="paragraph" w:styleId="af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34" Type="http://schemas.openxmlformats.org/officeDocument/2006/relationships/footer" Target="footer1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9.xml"/><Relationship Id="rId33" Type="http://schemas.openxmlformats.org/officeDocument/2006/relationships/footer" Target="footer14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32" Type="http://schemas.openxmlformats.org/officeDocument/2006/relationships/header" Target="header9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footer" Target="footer1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footer" Target="footer1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96</TotalTime>
  <Pages>28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PC</cp:lastModifiedBy>
  <cp:revision>5</cp:revision>
  <cp:lastPrinted>2008-01-26T21:17:00Z</cp:lastPrinted>
  <dcterms:created xsi:type="dcterms:W3CDTF">2022-04-25T13:54:00Z</dcterms:created>
  <dcterms:modified xsi:type="dcterms:W3CDTF">2022-04-25T14:04:00Z</dcterms:modified>
</cp:coreProperties>
</file>